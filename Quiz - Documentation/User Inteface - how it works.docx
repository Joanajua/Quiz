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07A8F" w14:textId="50D9543E" w:rsidR="00D077E9" w:rsidRDefault="00D12E02" w:rsidP="00D70D02">
      <w:r>
        <w:rPr>
          <w:noProof/>
        </w:rPr>
        <w:drawing>
          <wp:anchor distT="0" distB="0" distL="114300" distR="114300" simplePos="0" relativeHeight="251658240" behindDoc="1" locked="0" layoutInCell="1" allowOverlap="1" wp14:anchorId="623FD223" wp14:editId="1B04BF3D">
            <wp:simplePos x="0" y="0"/>
            <wp:positionH relativeFrom="column">
              <wp:posOffset>-5446395</wp:posOffset>
            </wp:positionH>
            <wp:positionV relativeFrom="page">
              <wp:posOffset>-132715</wp:posOffset>
            </wp:positionV>
            <wp:extent cx="18038367" cy="7213600"/>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38367" cy="72136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2905E25" w14:textId="77777777" w:rsidTr="00D077E9">
        <w:trPr>
          <w:trHeight w:val="1894"/>
        </w:trPr>
        <w:tc>
          <w:tcPr>
            <w:tcW w:w="5580" w:type="dxa"/>
            <w:tcBorders>
              <w:top w:val="nil"/>
              <w:left w:val="nil"/>
              <w:bottom w:val="nil"/>
              <w:right w:val="nil"/>
            </w:tcBorders>
          </w:tcPr>
          <w:p w14:paraId="720AA7B9" w14:textId="542BCC07" w:rsidR="00D077E9" w:rsidRDefault="00D077E9" w:rsidP="00D077E9">
            <w:r>
              <w:rPr>
                <w:noProof/>
              </w:rPr>
              <mc:AlternateContent>
                <mc:Choice Requires="wps">
                  <w:drawing>
                    <wp:inline distT="0" distB="0" distL="0" distR="0" wp14:anchorId="1483E40F" wp14:editId="22D0BE76">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714C9B53" w14:textId="77777777" w:rsidR="00D077E9" w:rsidRPr="00D86945" w:rsidRDefault="00D077E9" w:rsidP="00D077E9">
                                  <w:pPr>
                                    <w:pStyle w:val="Title"/>
                                  </w:pPr>
                                  <w:r w:rsidRPr="00D86945">
                                    <w:t>REPORT TITLE</w:t>
                                  </w:r>
                                </w:p>
                                <w:p w14:paraId="22EFA5F5" w14:textId="77777777" w:rsidR="00D077E9" w:rsidRPr="00D86945" w:rsidRDefault="00D077E9" w:rsidP="00D077E9">
                                  <w:pPr>
                                    <w:pStyle w:val="Title"/>
                                    <w:spacing w:after="0"/>
                                  </w:pPr>
                                  <w:r w:rsidRPr="00D86945">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483E40F"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714C9B53" w14:textId="77777777" w:rsidR="00D077E9" w:rsidRPr="00D86945" w:rsidRDefault="00D077E9" w:rsidP="00D077E9">
                            <w:pPr>
                              <w:pStyle w:val="Title"/>
                            </w:pPr>
                            <w:r w:rsidRPr="00D86945">
                              <w:t>REPORT TITLE</w:t>
                            </w:r>
                          </w:p>
                          <w:p w14:paraId="22EFA5F5" w14:textId="77777777" w:rsidR="00D077E9" w:rsidRPr="00D86945" w:rsidRDefault="00D077E9" w:rsidP="00D077E9">
                            <w:pPr>
                              <w:pStyle w:val="Title"/>
                              <w:spacing w:after="0"/>
                            </w:pPr>
                            <w:r w:rsidRPr="00D86945">
                              <w:t>2018</w:t>
                            </w:r>
                          </w:p>
                        </w:txbxContent>
                      </v:textbox>
                      <w10:anchorlock/>
                    </v:shape>
                  </w:pict>
                </mc:Fallback>
              </mc:AlternateContent>
            </w:r>
          </w:p>
          <w:p w14:paraId="1DD15401" w14:textId="77777777" w:rsidR="00D077E9" w:rsidRDefault="00D077E9" w:rsidP="00D077E9">
            <w:r>
              <w:rPr>
                <w:noProof/>
              </w:rPr>
              <mc:AlternateContent>
                <mc:Choice Requires="wps">
                  <w:drawing>
                    <wp:inline distT="0" distB="0" distL="0" distR="0" wp14:anchorId="3D277262" wp14:editId="2D5BF85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3F9B6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DF89D3F" w14:textId="77777777" w:rsidTr="00D077E9">
        <w:trPr>
          <w:trHeight w:val="7636"/>
        </w:trPr>
        <w:tc>
          <w:tcPr>
            <w:tcW w:w="5580" w:type="dxa"/>
            <w:tcBorders>
              <w:top w:val="nil"/>
              <w:left w:val="nil"/>
              <w:bottom w:val="nil"/>
              <w:right w:val="nil"/>
            </w:tcBorders>
          </w:tcPr>
          <w:p w14:paraId="77785242" w14:textId="1261CD0C" w:rsidR="00D077E9" w:rsidRDefault="00D077E9" w:rsidP="00D077E9">
            <w:pPr>
              <w:rPr>
                <w:noProof/>
              </w:rPr>
            </w:pPr>
          </w:p>
        </w:tc>
      </w:tr>
      <w:tr w:rsidR="00D077E9" w14:paraId="1B671EB2" w14:textId="77777777" w:rsidTr="00D077E9">
        <w:trPr>
          <w:trHeight w:val="2171"/>
        </w:trPr>
        <w:tc>
          <w:tcPr>
            <w:tcW w:w="5580" w:type="dxa"/>
            <w:tcBorders>
              <w:top w:val="nil"/>
              <w:left w:val="nil"/>
              <w:bottom w:val="nil"/>
              <w:right w:val="nil"/>
            </w:tcBorders>
          </w:tcPr>
          <w:sdt>
            <w:sdtPr>
              <w:id w:val="1080870105"/>
              <w:placeholder>
                <w:docPart w:val="354DC1FB8BFF4C2183D735E2C793DBD1"/>
              </w:placeholder>
              <w15:appearance w15:val="hidden"/>
            </w:sdtPr>
            <w:sdtEndPr/>
            <w:sdtContent>
              <w:p w14:paraId="25B5609E" w14:textId="2DFD1A1E"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144310">
                  <w:rPr>
                    <w:rStyle w:val="SubtitleChar"/>
                    <w:b w:val="0"/>
                    <w:noProof/>
                  </w:rPr>
                  <w:t>January 11</w:t>
                </w:r>
                <w:r w:rsidRPr="00D86945">
                  <w:rPr>
                    <w:rStyle w:val="SubtitleChar"/>
                    <w:b w:val="0"/>
                  </w:rPr>
                  <w:fldChar w:fldCharType="end"/>
                </w:r>
              </w:p>
            </w:sdtContent>
          </w:sdt>
          <w:p w14:paraId="3A484200"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3C51DF51" wp14:editId="2BF1007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A6928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118C11C" w14:textId="77777777" w:rsidR="00D077E9" w:rsidRDefault="00D077E9" w:rsidP="00D077E9">
            <w:pPr>
              <w:rPr>
                <w:noProof/>
                <w:sz w:val="10"/>
                <w:szCs w:val="10"/>
              </w:rPr>
            </w:pPr>
          </w:p>
          <w:p w14:paraId="2DB5111C" w14:textId="77777777" w:rsidR="00D077E9" w:rsidRDefault="00D077E9" w:rsidP="00D077E9">
            <w:pPr>
              <w:rPr>
                <w:noProof/>
                <w:sz w:val="10"/>
                <w:szCs w:val="10"/>
              </w:rPr>
            </w:pPr>
          </w:p>
          <w:p w14:paraId="165E3305" w14:textId="77777777" w:rsidR="00D077E9" w:rsidRDefault="00CD30EE" w:rsidP="00D077E9">
            <w:sdt>
              <w:sdtPr>
                <w:id w:val="-1740469667"/>
                <w:placeholder>
                  <w:docPart w:val="CEDCDF01D3804CBFBA0C9C30D6C788F4"/>
                </w:placeholder>
                <w:showingPlcHdr/>
                <w15:appearance w15:val="hidden"/>
              </w:sdtPr>
              <w:sdtEndPr/>
              <w:sdtContent>
                <w:r w:rsidR="00D077E9">
                  <w:t>COMPANY NAME</w:t>
                </w:r>
              </w:sdtContent>
            </w:sdt>
          </w:p>
          <w:p w14:paraId="36D80F9C" w14:textId="77777777" w:rsidR="00D077E9" w:rsidRDefault="00D077E9" w:rsidP="00D077E9">
            <w:r w:rsidRPr="00B231E5">
              <w:t>Authored by:</w:t>
            </w:r>
            <w:r>
              <w:t xml:space="preserve"> </w:t>
            </w:r>
            <w:sdt>
              <w:sdtPr>
                <w:alias w:val="Your Name"/>
                <w:tag w:val="Your Name"/>
                <w:id w:val="-180584491"/>
                <w:placeholder>
                  <w:docPart w:val="86E4AD75FC86480B870B940037BC626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t>Your Name</w:t>
                </w:r>
              </w:sdtContent>
            </w:sdt>
          </w:p>
          <w:p w14:paraId="19DBAC21" w14:textId="77777777" w:rsidR="00D077E9" w:rsidRPr="00D86945" w:rsidRDefault="00D077E9" w:rsidP="00D077E9">
            <w:pPr>
              <w:rPr>
                <w:noProof/>
                <w:sz w:val="10"/>
                <w:szCs w:val="10"/>
              </w:rPr>
            </w:pPr>
          </w:p>
        </w:tc>
      </w:tr>
    </w:tbl>
    <w:p w14:paraId="5E1148B0" w14:textId="1F099E3A" w:rsidR="00D077E9" w:rsidRDefault="00D12E02">
      <w:pPr>
        <w:spacing w:after="200"/>
      </w:pPr>
      <w:r>
        <w:rPr>
          <w:noProof/>
        </w:rPr>
        <mc:AlternateContent>
          <mc:Choice Requires="wps">
            <w:drawing>
              <wp:anchor distT="0" distB="0" distL="114300" distR="114300" simplePos="0" relativeHeight="251659264" behindDoc="1" locked="0" layoutInCell="1" allowOverlap="1" wp14:anchorId="6C084D89" wp14:editId="0AB98DD2">
                <wp:simplePos x="0" y="0"/>
                <wp:positionH relativeFrom="column">
                  <wp:posOffset>-750571</wp:posOffset>
                </wp:positionH>
                <wp:positionV relativeFrom="page">
                  <wp:posOffset>6667500</wp:posOffset>
                </wp:positionV>
                <wp:extent cx="7820025" cy="3374390"/>
                <wp:effectExtent l="0" t="0" r="9525" b="0"/>
                <wp:wrapNone/>
                <wp:docPr id="2" name="Rectangle 2" descr="colored rectangle"/>
                <wp:cNvGraphicFramePr/>
                <a:graphic xmlns:a="http://schemas.openxmlformats.org/drawingml/2006/main">
                  <a:graphicData uri="http://schemas.microsoft.com/office/word/2010/wordprocessingShape">
                    <wps:wsp>
                      <wps:cNvSpPr/>
                      <wps:spPr>
                        <a:xfrm>
                          <a:off x="0" y="0"/>
                          <a:ext cx="7820025"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3288D" id="Rectangle 2" o:spid="_x0000_s1026" alt="colored rectangle" style="position:absolute;margin-left:-59.1pt;margin-top:525pt;width:615.75pt;height:265.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" fillcolor="#34aba2 [3206]" stroked="f" strokeweight="2pt">
                <w10:wrap anchory="page"/>
              </v:rect>
            </w:pict>
          </mc:Fallback>
        </mc:AlternateContent>
      </w:r>
      <w:r>
        <w:rPr>
          <w:noProof/>
        </w:rPr>
        <mc:AlternateContent>
          <mc:Choice Requires="wpg">
            <w:drawing>
              <wp:anchor distT="0" distB="0" distL="114300" distR="114300" simplePos="0" relativeHeight="251663360" behindDoc="0" locked="0" layoutInCell="1" allowOverlap="1" wp14:anchorId="4F07E871" wp14:editId="5DAEFB2B">
                <wp:simplePos x="0" y="0"/>
                <wp:positionH relativeFrom="column">
                  <wp:posOffset>4951730</wp:posOffset>
                </wp:positionH>
                <wp:positionV relativeFrom="paragraph">
                  <wp:posOffset>7353935</wp:posOffset>
                </wp:positionV>
                <wp:extent cx="1548936" cy="735742"/>
                <wp:effectExtent l="0" t="0" r="0" b="0"/>
                <wp:wrapNone/>
                <wp:docPr id="4" name="Graphic 201" descr="logo-placeholder"/>
                <wp:cNvGraphicFramePr/>
                <a:graphic xmlns:a="http://schemas.openxmlformats.org/drawingml/2006/main">
                  <a:graphicData uri="http://schemas.microsoft.com/office/word/2010/wordprocessingGroup">
                    <wpg:wgp>
                      <wpg:cNvGrpSpPr/>
                      <wpg:grpSpPr>
                        <a:xfrm>
                          <a:off x="0" y="0"/>
                          <a:ext cx="1548936" cy="735742"/>
                          <a:chOff x="0" y="-7396"/>
                          <a:chExt cx="1548936" cy="735742"/>
                        </a:xfrm>
                      </wpg:grpSpPr>
                      <wpg:grpSp>
                        <wpg:cNvPr id="9" name="Graphic 201" descr="logo-placeholder"/>
                        <wpg:cNvGrpSpPr/>
                        <wpg:grpSpPr>
                          <a:xfrm>
                            <a:off x="0" y="0"/>
                            <a:ext cx="644631" cy="643890"/>
                            <a:chOff x="0" y="0"/>
                            <a:chExt cx="644631" cy="643890"/>
                          </a:xfrm>
                          <a:solidFill>
                            <a:schemeClr val="bg1">
                              <a:lumMod val="95000"/>
                            </a:schemeClr>
                          </a:solidFill>
                        </wpg:grpSpPr>
                        <wps:wsp>
                          <wps:cNvPr id="10" name="Freeform: Shape 10"/>
                          <wps:cNvSpPr/>
                          <wps:spPr>
                            <a:xfrm>
                              <a:off x="120868" y="120729"/>
                              <a:ext cx="402894" cy="241458"/>
                            </a:xfrm>
                            <a:custGeom>
                              <a:avLst/>
                              <a:gdLst>
                                <a:gd name="connsiteX0" fmla="*/ 402895 w 402894"/>
                                <a:gd name="connsiteY0" fmla="*/ 241459 h 241458"/>
                                <a:gd name="connsiteX1" fmla="*/ 402895 w 402894"/>
                                <a:gd name="connsiteY1" fmla="*/ 40243 h 241458"/>
                                <a:gd name="connsiteX2" fmla="*/ 402895 w 402894"/>
                                <a:gd name="connsiteY2" fmla="*/ 0 h 241458"/>
                                <a:gd name="connsiteX3" fmla="*/ 362605 w 402894"/>
                                <a:gd name="connsiteY3" fmla="*/ 0 h 241458"/>
                                <a:gd name="connsiteX4" fmla="*/ 40289 w 402894"/>
                                <a:gd name="connsiteY4" fmla="*/ 0 h 241458"/>
                                <a:gd name="connsiteX5" fmla="*/ 0 w 402894"/>
                                <a:gd name="connsiteY5" fmla="*/ 0 h 241458"/>
                                <a:gd name="connsiteX6" fmla="*/ 0 w 402894"/>
                                <a:gd name="connsiteY6" fmla="*/ 40243 h 241458"/>
                                <a:gd name="connsiteX7" fmla="*/ 0 w 402894"/>
                                <a:gd name="connsiteY7" fmla="*/ 120729 h 241458"/>
                                <a:gd name="connsiteX8" fmla="*/ 40289 w 402894"/>
                                <a:gd name="connsiteY8" fmla="*/ 120729 h 241458"/>
                                <a:gd name="connsiteX9" fmla="*/ 40289 w 402894"/>
                                <a:gd name="connsiteY9" fmla="*/ 40243 h 241458"/>
                                <a:gd name="connsiteX10" fmla="*/ 362605 w 402894"/>
                                <a:gd name="connsiteY10" fmla="*/ 40243 h 241458"/>
                                <a:gd name="connsiteX11" fmla="*/ 362605 w 402894"/>
                                <a:gd name="connsiteY11" fmla="*/ 241459 h 2414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02894" h="241458">
                                  <a:moveTo>
                                    <a:pt x="402895" y="241459"/>
                                  </a:moveTo>
                                  <a:lnTo>
                                    <a:pt x="402895" y="40243"/>
                                  </a:lnTo>
                                  <a:lnTo>
                                    <a:pt x="402895" y="0"/>
                                  </a:lnTo>
                                  <a:lnTo>
                                    <a:pt x="362605" y="0"/>
                                  </a:lnTo>
                                  <a:lnTo>
                                    <a:pt x="40289" y="0"/>
                                  </a:lnTo>
                                  <a:lnTo>
                                    <a:pt x="0" y="0"/>
                                  </a:lnTo>
                                  <a:lnTo>
                                    <a:pt x="0" y="40243"/>
                                  </a:lnTo>
                                  <a:lnTo>
                                    <a:pt x="0" y="120729"/>
                                  </a:lnTo>
                                  <a:lnTo>
                                    <a:pt x="40289" y="120729"/>
                                  </a:lnTo>
                                  <a:lnTo>
                                    <a:pt x="40289" y="40243"/>
                                  </a:lnTo>
                                  <a:lnTo>
                                    <a:pt x="362605" y="40243"/>
                                  </a:lnTo>
                                  <a:lnTo>
                                    <a:pt x="362605" y="241459"/>
                                  </a:lnTo>
                                  <a:close/>
                                </a:path>
                              </a:pathLst>
                            </a:custGeom>
                            <a:solidFill>
                              <a:schemeClr val="bg1">
                                <a:lumMod val="95000"/>
                              </a:schemeClr>
                            </a:solidFill>
                            <a:ln w="66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120868" y="281701"/>
                              <a:ext cx="402894" cy="241458"/>
                            </a:xfrm>
                            <a:custGeom>
                              <a:avLst/>
                              <a:gdLst>
                                <a:gd name="connsiteX0" fmla="*/ 0 w 402894"/>
                                <a:gd name="connsiteY0" fmla="*/ 201216 h 241458"/>
                                <a:gd name="connsiteX1" fmla="*/ 0 w 402894"/>
                                <a:gd name="connsiteY1" fmla="*/ 241459 h 241458"/>
                                <a:gd name="connsiteX2" fmla="*/ 40289 w 402894"/>
                                <a:gd name="connsiteY2" fmla="*/ 241459 h 241458"/>
                                <a:gd name="connsiteX3" fmla="*/ 362605 w 402894"/>
                                <a:gd name="connsiteY3" fmla="*/ 241459 h 241458"/>
                                <a:gd name="connsiteX4" fmla="*/ 402895 w 402894"/>
                                <a:gd name="connsiteY4" fmla="*/ 241459 h 241458"/>
                                <a:gd name="connsiteX5" fmla="*/ 402895 w 402894"/>
                                <a:gd name="connsiteY5" fmla="*/ 120729 h 241458"/>
                                <a:gd name="connsiteX6" fmla="*/ 362605 w 402894"/>
                                <a:gd name="connsiteY6" fmla="*/ 120729 h 241458"/>
                                <a:gd name="connsiteX7" fmla="*/ 362605 w 402894"/>
                                <a:gd name="connsiteY7" fmla="*/ 201216 h 241458"/>
                                <a:gd name="connsiteX8" fmla="*/ 40289 w 402894"/>
                                <a:gd name="connsiteY8" fmla="*/ 201216 h 241458"/>
                                <a:gd name="connsiteX9" fmla="*/ 40289 w 402894"/>
                                <a:gd name="connsiteY9" fmla="*/ 0 h 241458"/>
                                <a:gd name="connsiteX10" fmla="*/ 0 w 402894"/>
                                <a:gd name="connsiteY10" fmla="*/ 0 h 2414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02894" h="241458">
                                  <a:moveTo>
                                    <a:pt x="0" y="201216"/>
                                  </a:moveTo>
                                  <a:lnTo>
                                    <a:pt x="0" y="241459"/>
                                  </a:lnTo>
                                  <a:lnTo>
                                    <a:pt x="40289" y="241459"/>
                                  </a:lnTo>
                                  <a:lnTo>
                                    <a:pt x="362605" y="241459"/>
                                  </a:lnTo>
                                  <a:lnTo>
                                    <a:pt x="402895" y="241459"/>
                                  </a:lnTo>
                                  <a:lnTo>
                                    <a:pt x="402895" y="120729"/>
                                  </a:lnTo>
                                  <a:lnTo>
                                    <a:pt x="362605" y="120729"/>
                                  </a:lnTo>
                                  <a:lnTo>
                                    <a:pt x="362605" y="201216"/>
                                  </a:lnTo>
                                  <a:lnTo>
                                    <a:pt x="40289" y="201216"/>
                                  </a:lnTo>
                                  <a:lnTo>
                                    <a:pt x="40289" y="0"/>
                                  </a:lnTo>
                                  <a:lnTo>
                                    <a:pt x="0" y="0"/>
                                  </a:lnTo>
                                  <a:close/>
                                </a:path>
                              </a:pathLst>
                            </a:custGeom>
                            <a:solidFill>
                              <a:schemeClr val="bg1">
                                <a:lumMod val="95000"/>
                              </a:schemeClr>
                            </a:solidFill>
                            <a:ln w="66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201447" y="201215"/>
                              <a:ext cx="241736" cy="241458"/>
                            </a:xfrm>
                            <a:custGeom>
                              <a:avLst/>
                              <a:gdLst>
                                <a:gd name="connsiteX0" fmla="*/ 120868 w 241736"/>
                                <a:gd name="connsiteY0" fmla="*/ 0 h 241458"/>
                                <a:gd name="connsiteX1" fmla="*/ 80579 w 241736"/>
                                <a:gd name="connsiteY1" fmla="*/ 0 h 241458"/>
                                <a:gd name="connsiteX2" fmla="*/ 40289 w 241736"/>
                                <a:gd name="connsiteY2" fmla="*/ 0 h 241458"/>
                                <a:gd name="connsiteX3" fmla="*/ 0 w 241736"/>
                                <a:gd name="connsiteY3" fmla="*/ 0 h 241458"/>
                                <a:gd name="connsiteX4" fmla="*/ 0 w 241736"/>
                                <a:gd name="connsiteY4" fmla="*/ 40243 h 241458"/>
                                <a:gd name="connsiteX5" fmla="*/ 0 w 241736"/>
                                <a:gd name="connsiteY5" fmla="*/ 201216 h 241458"/>
                                <a:gd name="connsiteX6" fmla="*/ 0 w 241736"/>
                                <a:gd name="connsiteY6" fmla="*/ 241459 h 241458"/>
                                <a:gd name="connsiteX7" fmla="*/ 201447 w 241736"/>
                                <a:gd name="connsiteY7" fmla="*/ 241459 h 241458"/>
                                <a:gd name="connsiteX8" fmla="*/ 241737 w 241736"/>
                                <a:gd name="connsiteY8" fmla="*/ 241459 h 241458"/>
                                <a:gd name="connsiteX9" fmla="*/ 241737 w 241736"/>
                                <a:gd name="connsiteY9" fmla="*/ 201216 h 241458"/>
                                <a:gd name="connsiteX10" fmla="*/ 241737 w 241736"/>
                                <a:gd name="connsiteY10" fmla="*/ 40243 h 241458"/>
                                <a:gd name="connsiteX11" fmla="*/ 241737 w 241736"/>
                                <a:gd name="connsiteY11" fmla="*/ 0 h 241458"/>
                                <a:gd name="connsiteX12" fmla="*/ 201447 w 241736"/>
                                <a:gd name="connsiteY12" fmla="*/ 0 h 241458"/>
                                <a:gd name="connsiteX13" fmla="*/ 161158 w 241736"/>
                                <a:gd name="connsiteY13" fmla="*/ 0 h 241458"/>
                                <a:gd name="connsiteX14" fmla="*/ 161158 w 241736"/>
                                <a:gd name="connsiteY14" fmla="*/ 40243 h 241458"/>
                                <a:gd name="connsiteX15" fmla="*/ 201447 w 241736"/>
                                <a:gd name="connsiteY15" fmla="*/ 40243 h 241458"/>
                                <a:gd name="connsiteX16" fmla="*/ 201447 w 241736"/>
                                <a:gd name="connsiteY16" fmla="*/ 201216 h 241458"/>
                                <a:gd name="connsiteX17" fmla="*/ 40289 w 241736"/>
                                <a:gd name="connsiteY17" fmla="*/ 201216 h 241458"/>
                                <a:gd name="connsiteX18" fmla="*/ 40289 w 241736"/>
                                <a:gd name="connsiteY18" fmla="*/ 40243 h 241458"/>
                                <a:gd name="connsiteX19" fmla="*/ 80579 w 241736"/>
                                <a:gd name="connsiteY19" fmla="*/ 40243 h 241458"/>
                                <a:gd name="connsiteX20" fmla="*/ 80579 w 241736"/>
                                <a:gd name="connsiteY20" fmla="*/ 120729 h 241458"/>
                                <a:gd name="connsiteX21" fmla="*/ 80579 w 241736"/>
                                <a:gd name="connsiteY21" fmla="*/ 160973 h 241458"/>
                                <a:gd name="connsiteX22" fmla="*/ 120868 w 241736"/>
                                <a:gd name="connsiteY22" fmla="*/ 160973 h 241458"/>
                                <a:gd name="connsiteX23" fmla="*/ 161158 w 241736"/>
                                <a:gd name="connsiteY23" fmla="*/ 160973 h 241458"/>
                                <a:gd name="connsiteX24" fmla="*/ 161158 w 241736"/>
                                <a:gd name="connsiteY24" fmla="*/ 120729 h 241458"/>
                                <a:gd name="connsiteX25" fmla="*/ 120868 w 241736"/>
                                <a:gd name="connsiteY25" fmla="*/ 120729 h 241458"/>
                                <a:gd name="connsiteX26" fmla="*/ 120868 w 241736"/>
                                <a:gd name="connsiteY26" fmla="*/ 40243 h 2414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41736" h="241458">
                                  <a:moveTo>
                                    <a:pt x="120868" y="0"/>
                                  </a:moveTo>
                                  <a:lnTo>
                                    <a:pt x="80579" y="0"/>
                                  </a:lnTo>
                                  <a:lnTo>
                                    <a:pt x="40289" y="0"/>
                                  </a:lnTo>
                                  <a:lnTo>
                                    <a:pt x="0" y="0"/>
                                  </a:lnTo>
                                  <a:lnTo>
                                    <a:pt x="0" y="40243"/>
                                  </a:lnTo>
                                  <a:lnTo>
                                    <a:pt x="0" y="201216"/>
                                  </a:lnTo>
                                  <a:lnTo>
                                    <a:pt x="0" y="241459"/>
                                  </a:lnTo>
                                  <a:lnTo>
                                    <a:pt x="201447" y="241459"/>
                                  </a:lnTo>
                                  <a:lnTo>
                                    <a:pt x="241737" y="241459"/>
                                  </a:lnTo>
                                  <a:lnTo>
                                    <a:pt x="241737" y="201216"/>
                                  </a:lnTo>
                                  <a:lnTo>
                                    <a:pt x="241737" y="40243"/>
                                  </a:lnTo>
                                  <a:lnTo>
                                    <a:pt x="241737" y="0"/>
                                  </a:lnTo>
                                  <a:lnTo>
                                    <a:pt x="201447" y="0"/>
                                  </a:lnTo>
                                  <a:lnTo>
                                    <a:pt x="161158" y="0"/>
                                  </a:lnTo>
                                  <a:lnTo>
                                    <a:pt x="161158" y="40243"/>
                                  </a:lnTo>
                                  <a:lnTo>
                                    <a:pt x="201447" y="40243"/>
                                  </a:lnTo>
                                  <a:lnTo>
                                    <a:pt x="201447" y="201216"/>
                                  </a:lnTo>
                                  <a:lnTo>
                                    <a:pt x="40289" y="201216"/>
                                  </a:lnTo>
                                  <a:lnTo>
                                    <a:pt x="40289" y="40243"/>
                                  </a:lnTo>
                                  <a:lnTo>
                                    <a:pt x="80579" y="40243"/>
                                  </a:lnTo>
                                  <a:lnTo>
                                    <a:pt x="80579" y="120729"/>
                                  </a:lnTo>
                                  <a:lnTo>
                                    <a:pt x="80579" y="160973"/>
                                  </a:lnTo>
                                  <a:lnTo>
                                    <a:pt x="120868" y="160973"/>
                                  </a:lnTo>
                                  <a:lnTo>
                                    <a:pt x="161158" y="160973"/>
                                  </a:lnTo>
                                  <a:lnTo>
                                    <a:pt x="161158" y="120729"/>
                                  </a:lnTo>
                                  <a:lnTo>
                                    <a:pt x="120868" y="120729"/>
                                  </a:lnTo>
                                  <a:lnTo>
                                    <a:pt x="120868" y="40243"/>
                                  </a:lnTo>
                                  <a:close/>
                                </a:path>
                              </a:pathLst>
                            </a:custGeom>
                            <a:solidFill>
                              <a:schemeClr val="bg1">
                                <a:lumMod val="95000"/>
                              </a:schemeClr>
                            </a:solidFill>
                            <a:ln w="66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0" y="0"/>
                              <a:ext cx="644631" cy="643890"/>
                            </a:xfrm>
                            <a:custGeom>
                              <a:avLst/>
                              <a:gdLst>
                                <a:gd name="connsiteX0" fmla="*/ 564052 w 644631"/>
                                <a:gd name="connsiteY0" fmla="*/ 0 h 643890"/>
                                <a:gd name="connsiteX1" fmla="*/ 80579 w 644631"/>
                                <a:gd name="connsiteY1" fmla="*/ 0 h 643890"/>
                                <a:gd name="connsiteX2" fmla="*/ 0 w 644631"/>
                                <a:gd name="connsiteY2" fmla="*/ 0 h 643890"/>
                                <a:gd name="connsiteX3" fmla="*/ 0 w 644631"/>
                                <a:gd name="connsiteY3" fmla="*/ 80486 h 643890"/>
                                <a:gd name="connsiteX4" fmla="*/ 0 w 644631"/>
                                <a:gd name="connsiteY4" fmla="*/ 643890 h 643890"/>
                                <a:gd name="connsiteX5" fmla="*/ 40289 w 644631"/>
                                <a:gd name="connsiteY5" fmla="*/ 643890 h 643890"/>
                                <a:gd name="connsiteX6" fmla="*/ 80579 w 644631"/>
                                <a:gd name="connsiteY6" fmla="*/ 643890 h 643890"/>
                                <a:gd name="connsiteX7" fmla="*/ 282026 w 644631"/>
                                <a:gd name="connsiteY7" fmla="*/ 643890 h 643890"/>
                                <a:gd name="connsiteX8" fmla="*/ 282026 w 644631"/>
                                <a:gd name="connsiteY8" fmla="*/ 563404 h 643890"/>
                                <a:gd name="connsiteX9" fmla="*/ 80579 w 644631"/>
                                <a:gd name="connsiteY9" fmla="*/ 563404 h 643890"/>
                                <a:gd name="connsiteX10" fmla="*/ 80579 w 644631"/>
                                <a:gd name="connsiteY10" fmla="*/ 80486 h 643890"/>
                                <a:gd name="connsiteX11" fmla="*/ 564052 w 644631"/>
                                <a:gd name="connsiteY11" fmla="*/ 80486 h 643890"/>
                                <a:gd name="connsiteX12" fmla="*/ 564052 w 644631"/>
                                <a:gd name="connsiteY12" fmla="*/ 563404 h 643890"/>
                                <a:gd name="connsiteX13" fmla="*/ 362605 w 644631"/>
                                <a:gd name="connsiteY13" fmla="*/ 563404 h 643890"/>
                                <a:gd name="connsiteX14" fmla="*/ 362605 w 644631"/>
                                <a:gd name="connsiteY14" fmla="*/ 643890 h 643890"/>
                                <a:gd name="connsiteX15" fmla="*/ 564052 w 644631"/>
                                <a:gd name="connsiteY15" fmla="*/ 643890 h 643890"/>
                                <a:gd name="connsiteX16" fmla="*/ 604342 w 644631"/>
                                <a:gd name="connsiteY16" fmla="*/ 643890 h 643890"/>
                                <a:gd name="connsiteX17" fmla="*/ 644631 w 644631"/>
                                <a:gd name="connsiteY17" fmla="*/ 643890 h 643890"/>
                                <a:gd name="connsiteX18" fmla="*/ 644631 w 644631"/>
                                <a:gd name="connsiteY18" fmla="*/ 80486 h 643890"/>
                                <a:gd name="connsiteX19" fmla="*/ 644631 w 644631"/>
                                <a:gd name="connsiteY19"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644631" h="643890">
                                  <a:moveTo>
                                    <a:pt x="564052" y="0"/>
                                  </a:moveTo>
                                  <a:lnTo>
                                    <a:pt x="80579" y="0"/>
                                  </a:lnTo>
                                  <a:lnTo>
                                    <a:pt x="0" y="0"/>
                                  </a:lnTo>
                                  <a:lnTo>
                                    <a:pt x="0" y="80486"/>
                                  </a:lnTo>
                                  <a:lnTo>
                                    <a:pt x="0" y="643890"/>
                                  </a:lnTo>
                                  <a:lnTo>
                                    <a:pt x="40289" y="643890"/>
                                  </a:lnTo>
                                  <a:lnTo>
                                    <a:pt x="80579" y="643890"/>
                                  </a:lnTo>
                                  <a:lnTo>
                                    <a:pt x="282026" y="643890"/>
                                  </a:lnTo>
                                  <a:lnTo>
                                    <a:pt x="282026" y="563404"/>
                                  </a:lnTo>
                                  <a:lnTo>
                                    <a:pt x="80579" y="563404"/>
                                  </a:lnTo>
                                  <a:lnTo>
                                    <a:pt x="80579" y="80486"/>
                                  </a:lnTo>
                                  <a:lnTo>
                                    <a:pt x="564052" y="80486"/>
                                  </a:lnTo>
                                  <a:lnTo>
                                    <a:pt x="564052" y="563404"/>
                                  </a:lnTo>
                                  <a:lnTo>
                                    <a:pt x="362605" y="563404"/>
                                  </a:lnTo>
                                  <a:lnTo>
                                    <a:pt x="362605" y="643890"/>
                                  </a:lnTo>
                                  <a:lnTo>
                                    <a:pt x="564052" y="643890"/>
                                  </a:lnTo>
                                  <a:lnTo>
                                    <a:pt x="604342" y="643890"/>
                                  </a:lnTo>
                                  <a:lnTo>
                                    <a:pt x="644631" y="643890"/>
                                  </a:lnTo>
                                  <a:lnTo>
                                    <a:pt x="644631" y="80486"/>
                                  </a:lnTo>
                                  <a:lnTo>
                                    <a:pt x="644631" y="0"/>
                                  </a:lnTo>
                                  <a:close/>
                                </a:path>
                              </a:pathLst>
                            </a:custGeom>
                            <a:solidFill>
                              <a:schemeClr val="bg1">
                                <a:lumMod val="95000"/>
                              </a:schemeClr>
                            </a:solidFill>
                            <a:ln w="66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5" name="Text Box 7"/>
                        <wps:cNvSpPr txBox="1"/>
                        <wps:spPr>
                          <a:xfrm>
                            <a:off x="674059" y="-7396"/>
                            <a:ext cx="803910" cy="427355"/>
                          </a:xfrm>
                          <a:prstGeom prst="rect">
                            <a:avLst/>
                          </a:prstGeom>
                          <a:noFill/>
                        </wps:spPr>
                        <wps:txbx>
                          <w:txbxContent>
                            <w:p w14:paraId="18976742" w14:textId="77777777" w:rsidR="00D12E02" w:rsidRDefault="00D12E02" w:rsidP="001630A8">
                              <w:pPr>
                                <w:rPr>
                                  <w:sz w:val="24"/>
                                  <w:szCs w:val="24"/>
                                </w:rPr>
                              </w:pPr>
                              <w:r>
                                <w:rPr>
                                  <w:rFonts w:ascii="Arial" w:hAnsi="Arial" w:cs="Arial"/>
                                  <w:color w:val="F2F2F2" w:themeColor="background1" w:themeShade="F2"/>
                                  <w:sz w:val="40"/>
                                  <w:szCs w:val="40"/>
                                </w:rPr>
                                <w:t>Logo</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6" name="Text Box 8"/>
                        <wps:cNvSpPr txBox="1"/>
                        <wps:spPr>
                          <a:xfrm>
                            <a:off x="673906" y="300991"/>
                            <a:ext cx="875030" cy="427355"/>
                          </a:xfrm>
                          <a:prstGeom prst="rect">
                            <a:avLst/>
                          </a:prstGeom>
                          <a:noFill/>
                        </wps:spPr>
                        <wps:txbx>
                          <w:txbxContent>
                            <w:p w14:paraId="3F8D60F0" w14:textId="77777777" w:rsidR="00D12E02" w:rsidRDefault="00D12E02" w:rsidP="001630A8">
                              <w:pPr>
                                <w:rPr>
                                  <w:sz w:val="24"/>
                                  <w:szCs w:val="24"/>
                                </w:rPr>
                              </w:pPr>
                              <w:r>
                                <w:rPr>
                                  <w:rFonts w:ascii="Arial" w:hAnsi="Arial" w:cs="Arial"/>
                                  <w:color w:val="F2F2F2" w:themeColor="background1" w:themeShade="F2"/>
                                  <w:sz w:val="40"/>
                                  <w:szCs w:val="40"/>
                                </w:rPr>
                                <w:t>Name</w:t>
                              </w:r>
                            </w:p>
                          </w:txbxContent>
                        </wps:txbx>
                        <wps:bodyPr rot="0" spcFirstLastPara="0"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4F07E871" id="Graphic 201" o:spid="_x0000_s1027" alt="logo-placeholder" style="position:absolute;margin-left:389.9pt;margin-top:579.05pt;width:121.95pt;height:57.95pt;z-index:251663360;mso-position-horizontal-relative:text;mso-position-vertical-relative:text" coordorigin=",-73" coordsize="15489,7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">
                <v:group id="_x0000_s1028" alt="logo-placeholder" style="position:absolute;width:6446;height:6438" coordsize="644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Shape 10" o:spid="_x0000_s1029" style="position:absolute;left:1208;top:1207;width:4029;height:2414;visibility:visible;mso-wrap-style:square;v-text-anchor:middle" coordsize="402894,24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" path="m402895,241459r,-201216l402895,,362605,,40289,,,,,40243r,80486l40289,120729r,-80486l362605,40243r,201216l402895,241459xe" fillcolor="#f2f2f2 [3052]" stroked="f" strokeweight=".18556mm">
                    <v:stroke joinstyle="miter"/>
                    <v:path arrowok="t" o:connecttype="custom" o:connectlocs="402895,241459;402895,40243;402895,0;362605,0;40289,0;0,0;0,40243;0,120729;40289,120729;40289,40243;362605,40243;362605,241459" o:connectangles="0,0,0,0,0,0,0,0,0,0,0,0"/>
                  </v:shape>
                  <v:shape id="Freeform: Shape 11" o:spid="_x0000_s1030" style="position:absolute;left:1208;top:2817;width:4029;height:2414;visibility:visible;mso-wrap-style:square;v-text-anchor:middle" coordsize="402894,24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" path="m,201216r,40243l40289,241459r322316,l402895,241459r,-120730l362605,120729r,80487l40289,201216,40289,,,,,201216xe" fillcolor="#f2f2f2 [3052]" stroked="f" strokeweight=".18556mm">
                    <v:stroke joinstyle="miter"/>
                    <v:path arrowok="t" o:connecttype="custom" o:connectlocs="0,201216;0,241459;40289,241459;362605,241459;402895,241459;402895,120729;362605,120729;362605,201216;40289,201216;40289,0;0,0" o:connectangles="0,0,0,0,0,0,0,0,0,0,0"/>
                  </v:shape>
                  <v:shape id="Freeform: Shape 13" o:spid="_x0000_s1031" style="position:absolute;left:2014;top:2012;width:2417;height:2414;visibility:visible;mso-wrap-style:square;v-text-anchor:middle" coordsize="241736,24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" path="m120868,l80579,,40289,,,,,40243,,201216r,40243l201447,241459r40290,l241737,201216r,-160973l241737,,201447,,161158,r,40243l201447,40243r,160973l40289,201216r,-160973l80579,40243r,80486l80579,160973r40289,l161158,160973r,-40244l120868,120729r,-80486l120868,xe" fillcolor="#f2f2f2 [3052]" stroked="f" strokeweight=".18556mm">
                    <v:stroke joinstyle="miter"/>
                    <v:path arrowok="t" o:connecttype="custom" o:connectlocs="120868,0;80579,0;40289,0;0,0;0,40243;0,201216;0,241459;201447,241459;241737,241459;241737,201216;241737,40243;241737,0;201447,0;161158,0;161158,40243;201447,40243;201447,201216;40289,201216;40289,40243;80579,40243;80579,120729;80579,160973;120868,160973;161158,160973;161158,120729;120868,120729;120868,40243" o:connectangles="0,0,0,0,0,0,0,0,0,0,0,0,0,0,0,0,0,0,0,0,0,0,0,0,0,0,0"/>
                  </v:shape>
                  <v:shape id="Freeform: Shape 14" o:spid="_x0000_s1032" style="position:absolute;width:6446;height:6438;visibility:visible;mso-wrap-style:square;v-text-anchor:middle" coordsize="644631,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" path="m564052,l80579,,,,,80486,,643890r40289,l80579,643890r201447,l282026,563404r-201447,l80579,80486r483473,l564052,563404r-201447,l362605,643890r201447,l604342,643890r40289,l644631,80486,644631,,564052,xe" fillcolor="#f2f2f2 [3052]" stroked="f" strokeweight=".18556mm">
                    <v:stroke joinstyle="miter"/>
                    <v:path arrowok="t" o:connecttype="custom" o:connectlocs="564052,0;80579,0;0,0;0,80486;0,643890;40289,643890;80579,643890;282026,643890;282026,563404;80579,563404;80579,80486;564052,80486;564052,563404;362605,563404;362605,643890;564052,643890;604342,643890;644631,643890;644631,80486;644631,0" o:connectangles="0,0,0,0,0,0,0,0,0,0,0,0,0,0,0,0,0,0,0,0"/>
                  </v:shape>
                </v:group>
                <v:shape id="_x0000_s1033" type="#_x0000_t202" style="position:absolute;left:6740;top:-73;width:8039;height:42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18976742" w14:textId="77777777" w:rsidR="00D12E02" w:rsidRDefault="00D12E02" w:rsidP="001630A8">
                        <w:pPr>
                          <w:rPr>
                            <w:sz w:val="24"/>
                            <w:szCs w:val="24"/>
                          </w:rPr>
                        </w:pPr>
                        <w:r>
                          <w:rPr>
                            <w:rFonts w:ascii="Arial" w:hAnsi="Arial" w:cs="Arial"/>
                            <w:color w:val="F2F2F2" w:themeColor="background1" w:themeShade="F2"/>
                            <w:sz w:val="40"/>
                            <w:szCs w:val="40"/>
                          </w:rPr>
                          <w:t>Logo</w:t>
                        </w:r>
                      </w:p>
                    </w:txbxContent>
                  </v:textbox>
                </v:shape>
                <v:shape id="_x0000_s1034" type="#_x0000_t202" style="position:absolute;left:6739;top:3009;width:8750;height:42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3F8D60F0" w14:textId="77777777" w:rsidR="00D12E02" w:rsidRDefault="00D12E02" w:rsidP="001630A8">
                        <w:pPr>
                          <w:rPr>
                            <w:sz w:val="24"/>
                            <w:szCs w:val="24"/>
                          </w:rPr>
                        </w:pPr>
                        <w:r>
                          <w:rPr>
                            <w:rFonts w:ascii="Arial" w:hAnsi="Arial" w:cs="Arial"/>
                            <w:color w:val="F2F2F2" w:themeColor="background1" w:themeShade="F2"/>
                            <w:sz w:val="40"/>
                            <w:szCs w:val="40"/>
                          </w:rPr>
                          <w:t>Name</w:t>
                        </w:r>
                      </w:p>
                    </w:txbxContent>
                  </v:textbox>
                </v:shape>
              </v:group>
            </w:pict>
          </mc:Fallback>
        </mc:AlternateContent>
      </w:r>
      <w:r w:rsidR="00D077E9">
        <w:rPr>
          <w:noProof/>
        </w:rPr>
        <mc:AlternateContent>
          <mc:Choice Requires="wps">
            <w:drawing>
              <wp:anchor distT="0" distB="0" distL="114300" distR="114300" simplePos="0" relativeHeight="251660288" behindDoc="1" locked="0" layoutInCell="1" allowOverlap="1" wp14:anchorId="5315ECD3" wp14:editId="28F39605">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76F418"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" fillcolor="#66b2ca [3207]" stroked="f">
                <v:fill opacity="32896f"/>
                <w10:wrap anchory="page"/>
              </v:rect>
            </w:pict>
          </mc:Fallback>
        </mc:AlternateContent>
      </w:r>
      <w:r w:rsidR="00D077E9">
        <w:br w:type="page"/>
      </w:r>
    </w:p>
    <w:p w14:paraId="581E605A" w14:textId="77777777" w:rsidR="00D077E9" w:rsidRDefault="00D077E9" w:rsidP="00D077E9">
      <w:pPr>
        <w:pStyle w:val="Heading1"/>
      </w:pPr>
      <w:r w:rsidRPr="00D077E9">
        <w:lastRenderedPageBreak/>
        <w:t>Title Heading</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341501BF" w14:textId="77777777" w:rsidTr="00DF027C">
        <w:trPr>
          <w:trHeight w:val="3546"/>
        </w:trPr>
        <w:tc>
          <w:tcPr>
            <w:tcW w:w="9999" w:type="dxa"/>
          </w:tcPr>
          <w:sdt>
            <w:sdtPr>
              <w:id w:val="1660650702"/>
              <w:placeholder>
                <w:docPart w:val="D0C4040C31CC41E290ECE531451B04D4"/>
              </w:placeholder>
              <w:showingPlcHdr/>
              <w15:dataBinding w:prefixMappings="xmlns:ns0='http://schemas.microsoft.com/temp/samples' " w:xpath="/ns0:employees[1]/ns0:employee[1]/ns0:CompanyName[1]" w:storeItemID="{00000000-0000-0000-0000-000000000000}"/>
              <w15:appearance w15:val="hidden"/>
            </w:sdtPr>
            <w:sdtEndPr/>
            <w:sdtContent>
              <w:p w14:paraId="2063436D" w14:textId="77777777" w:rsidR="00D077E9" w:rsidRDefault="006E5716" w:rsidP="00DF027C">
                <w:pPr>
                  <w:pStyle w:val="Heading2"/>
                </w:pPr>
                <w:r w:rsidRPr="00DF027C">
                  <w:t>Subtitle Text Here</w:t>
                </w:r>
              </w:p>
            </w:sdtContent>
          </w:sdt>
          <w:p w14:paraId="1B1E6133" w14:textId="77777777" w:rsidR="00DF027C" w:rsidRDefault="00DF027C" w:rsidP="00DF027C"/>
          <w:sdt>
            <w:sdtPr>
              <w:id w:val="-2056388886"/>
              <w:placeholder>
                <w:docPart w:val="2A81B367157149EA987BD39D18DF549C"/>
              </w:placeholder>
              <w:temporary/>
              <w:showingPlcHdr/>
              <w15:appearance w15:val="hidden"/>
            </w:sdtPr>
            <w:sdtEndPr/>
            <w:sdtContent>
              <w:p w14:paraId="7783A8A2" w14:textId="77777777" w:rsidR="00DF027C" w:rsidRPr="00DF027C" w:rsidRDefault="00DF027C" w:rsidP="00DF027C">
                <w:pPr>
                  <w:pStyle w:val="Content"/>
                </w:pPr>
                <w:r w:rsidRPr="00DF027C">
                  <w:t>To get started right away, just tap any placeholder text (such as this) and start typing to replace it with your own.</w:t>
                </w:r>
              </w:p>
            </w:sdtContent>
          </w:sdt>
          <w:p w14:paraId="10E93728" w14:textId="77777777" w:rsidR="00DF027C" w:rsidRDefault="00DF027C" w:rsidP="00DF027C"/>
          <w:sdt>
            <w:sdtPr>
              <w:id w:val="-1742009241"/>
              <w:placeholder>
                <w:docPart w:val="9D846D7D2D05405E9A8538F1E86CBFCA"/>
              </w:placeholder>
              <w:temporary/>
              <w:showingPlcHdr/>
              <w15:appearance w15:val="hidden"/>
            </w:sdtPr>
            <w:sdtEndPr/>
            <w:sdtContent>
              <w:p w14:paraId="5DF5A703" w14:textId="77777777" w:rsidR="00DF027C" w:rsidRDefault="00DF027C" w:rsidP="00DF027C">
                <w:pPr>
                  <w:pStyle w:val="Content"/>
                </w:pPr>
                <w:r w:rsidRPr="00DF027C">
                  <w:t xml:space="preserve">Want to insert a picture from your files or add a shape, text box, or table? You got it! On the Insert tab of the ribbon, just tap the option you need. </w:t>
                </w:r>
              </w:p>
            </w:sdtContent>
          </w:sdt>
        </w:tc>
      </w:tr>
      <w:tr w:rsidR="00DF027C" w14:paraId="43F01C6B" w14:textId="77777777" w:rsidTr="00DF027C">
        <w:trPr>
          <w:trHeight w:val="1899"/>
        </w:trPr>
        <w:tc>
          <w:tcPr>
            <w:tcW w:w="9999" w:type="dxa"/>
            <w:shd w:val="clear" w:color="auto" w:fill="F2F2F2" w:themeFill="background1" w:themeFillShade="F2"/>
            <w:vAlign w:val="center"/>
          </w:tcPr>
          <w:p w14:paraId="24F0C631" w14:textId="77777777" w:rsidR="00DF027C" w:rsidRPr="00DF027C" w:rsidRDefault="00DF027C" w:rsidP="00DF027C">
            <w:pPr>
              <w:pStyle w:val="EmphasisText"/>
              <w:jc w:val="center"/>
            </w:pPr>
            <w:r>
              <w:rPr>
                <w:noProof/>
              </w:rPr>
              <mc:AlternateContent>
                <mc:Choice Requires="wps">
                  <w:drawing>
                    <wp:inline distT="0" distB="0" distL="0" distR="0" wp14:anchorId="1786098A" wp14:editId="0C28A0FE">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14:paraId="48FEC163" w14:textId="77777777" w:rsidR="00DF027C" w:rsidRDefault="00DF027C" w:rsidP="00DF027C">
                                  <w:pPr>
                                    <w:jc w:val="center"/>
                                  </w:pPr>
                                  <w:r>
                                    <w:rPr>
                                      <w:i/>
                                      <w:sz w:val="36"/>
                                    </w:rPr>
                                    <w:t>“</w:t>
                                  </w:r>
                                  <w:r w:rsidRPr="00DF027C">
                                    <w:rPr>
                                      <w:i/>
                                      <w:sz w:val="36"/>
                                    </w:rPr>
                                    <w:t>Find even more easy-to-use tools on the Insert tab, such as to add a hyperlink or insert a comment</w:t>
                                  </w:r>
                                  <w:r>
                                    <w:rPr>
                                      <w:i/>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86098A" id="Text Box 7" o:spid="_x0000_s1035"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" filled="f" stroked="f" strokeweight=".5pt">
                      <v:textbox>
                        <w:txbxContent>
                          <w:p w14:paraId="48FEC163" w14:textId="77777777" w:rsidR="00DF027C" w:rsidRDefault="00DF027C" w:rsidP="00DF027C">
                            <w:pPr>
                              <w:jc w:val="center"/>
                            </w:pPr>
                            <w:r>
                              <w:rPr>
                                <w:i/>
                                <w:sz w:val="36"/>
                              </w:rPr>
                              <w:t>“</w:t>
                            </w:r>
                            <w:r w:rsidRPr="00DF027C">
                              <w:rPr>
                                <w:i/>
                                <w:sz w:val="36"/>
                              </w:rPr>
                              <w:t>Find even more easy-to-use tools on the Insert tab, such as to add a hyperlink or insert a comment</w:t>
                            </w:r>
                            <w:r>
                              <w:rPr>
                                <w:i/>
                                <w:sz w:val="36"/>
                              </w:rPr>
                              <w:t>”</w:t>
                            </w:r>
                          </w:p>
                        </w:txbxContent>
                      </v:textbox>
                      <w10:anchorlock/>
                    </v:shape>
                  </w:pict>
                </mc:Fallback>
              </mc:AlternateContent>
            </w:r>
          </w:p>
        </w:tc>
      </w:tr>
      <w:tr w:rsidR="00DF027C" w14:paraId="6A92D8D5" w14:textId="77777777" w:rsidTr="00DF027C">
        <w:trPr>
          <w:trHeight w:val="5931"/>
        </w:trPr>
        <w:tc>
          <w:tcPr>
            <w:tcW w:w="9999" w:type="dxa"/>
          </w:tcPr>
          <w:p w14:paraId="6D7F0DCF" w14:textId="77777777" w:rsidR="00DF027C" w:rsidRDefault="00DF027C" w:rsidP="00DF027C">
            <w:pPr>
              <w:pStyle w:val="EmphasisText"/>
              <w:rPr>
                <w:i/>
                <w:sz w:val="36"/>
              </w:rPr>
            </w:pPr>
          </w:p>
          <w:sdt>
            <w:sdtPr>
              <w:id w:val="-415933964"/>
              <w:placeholder>
                <w:docPart w:val="999A7C20F5184FE2A7A8B53625BD4ED3"/>
              </w:placeholder>
              <w:temporary/>
              <w:showingPlcHdr/>
              <w15:appearance w15:val="hidden"/>
            </w:sdtPr>
            <w:sdtEndPr/>
            <w:sdtContent>
              <w:p w14:paraId="3E41AF57" w14:textId="77777777" w:rsidR="00DF027C" w:rsidRPr="00DF027C" w:rsidRDefault="00DF027C" w:rsidP="00DF027C">
                <w:pPr>
                  <w:pStyle w:val="Content"/>
                </w:pPr>
                <w:r w:rsidRPr="00DF027C">
                  <w:t>To get started right away, just tap any placeholder text (such as this) and start typing to replace it with your own.</w:t>
                </w:r>
              </w:p>
            </w:sdtContent>
          </w:sdt>
          <w:p w14:paraId="78F0813B" w14:textId="77777777" w:rsidR="00DF027C" w:rsidRDefault="00DF027C" w:rsidP="00DF027C">
            <w:pPr>
              <w:pStyle w:val="Content"/>
            </w:pPr>
          </w:p>
          <w:sdt>
            <w:sdtPr>
              <w:id w:val="1005247712"/>
              <w:placeholder>
                <w:docPart w:val="4D2EEE3349E54E83AF182AC022E89F8A"/>
              </w:placeholder>
              <w:temporary/>
              <w:showingPlcHdr/>
              <w15:appearance w15:val="hidden"/>
            </w:sdtPr>
            <w:sdtEndPr/>
            <w:sdtContent>
              <w:p w14:paraId="3D9AB277" w14:textId="77777777" w:rsidR="00DF027C" w:rsidRDefault="00DF027C" w:rsidP="00DF027C">
                <w:pPr>
                  <w:pStyle w:val="Content"/>
                </w:pPr>
                <w:r w:rsidRPr="00CE3ADA">
                  <w:t>Want to insert a picture from your files or add a shape, text box, or table? You got it! On the Insert tab of the ribbon, just tap the option you need.</w:t>
                </w:r>
                <w:r w:rsidRPr="00DF027C">
                  <w:t xml:space="preserve"> </w:t>
                </w:r>
              </w:p>
            </w:sdtContent>
          </w:sdt>
          <w:p w14:paraId="72BD46C9" w14:textId="77777777" w:rsidR="00DF027C" w:rsidRDefault="00DF027C" w:rsidP="00DF027C">
            <w:pPr>
              <w:pStyle w:val="Content"/>
              <w:rPr>
                <w:i/>
                <w:sz w:val="36"/>
              </w:rPr>
            </w:pPr>
          </w:p>
          <w:p w14:paraId="625178C4" w14:textId="77777777" w:rsidR="00DF027C" w:rsidRDefault="00DF027C" w:rsidP="00DF027C">
            <w:pPr>
              <w:pStyle w:val="Content"/>
              <w:rPr>
                <w:i/>
                <w:sz w:val="36"/>
              </w:rPr>
            </w:pPr>
          </w:p>
        </w:tc>
      </w:tr>
    </w:tbl>
    <w:p w14:paraId="1E955738" w14:textId="386FEE68" w:rsidR="0087605E" w:rsidRDefault="0087605E" w:rsidP="00DF027C"/>
    <w:p w14:paraId="3919CF25" w14:textId="2E2C943C" w:rsidR="00D12E02" w:rsidRDefault="00D12E02" w:rsidP="00DF027C"/>
    <w:p w14:paraId="7F3F9ACF" w14:textId="4622EF4F" w:rsidR="00D12E02" w:rsidRDefault="00D12E02" w:rsidP="00DF027C"/>
    <w:p w14:paraId="21D4F540" w14:textId="77777777" w:rsidR="00CE3ADA" w:rsidRPr="00CE3ADA" w:rsidRDefault="00CE3ADA" w:rsidP="00CE3ADA">
      <w:pPr>
        <w:pStyle w:val="Heading2"/>
      </w:pPr>
      <w:r w:rsidRPr="00CE3ADA">
        <w:lastRenderedPageBreak/>
        <w:t>Fisher-Yates shuffle</w:t>
      </w:r>
    </w:p>
    <w:p w14:paraId="66BB51D2" w14:textId="31507649" w:rsidR="00D12E02" w:rsidRPr="00CE3ADA" w:rsidRDefault="00CE3ADA" w:rsidP="00D12E02">
      <w:pPr>
        <w:pStyle w:val="hx"/>
        <w:shd w:val="clear" w:color="auto" w:fill="FFFFFF"/>
        <w:spacing w:before="480" w:beforeAutospacing="0" w:after="0" w:afterAutospacing="0" w:line="480" w:lineRule="atLeast"/>
        <w:rPr>
          <w:rFonts w:asciiTheme="minorHAnsi" w:eastAsiaTheme="minorEastAsia" w:hAnsiTheme="minorHAnsi" w:cstheme="minorBidi"/>
          <w:color w:val="04143A" w:themeColor="text2" w:themeShade="80"/>
          <w:sz w:val="28"/>
          <w:szCs w:val="22"/>
          <w:lang w:val="en-US" w:eastAsia="en-US"/>
        </w:rPr>
      </w:pPr>
      <w:r>
        <w:rPr>
          <w:rFonts w:asciiTheme="minorHAnsi" w:eastAsiaTheme="minorEastAsia" w:hAnsiTheme="minorHAnsi" w:cstheme="minorBidi"/>
          <w:color w:val="04143A" w:themeColor="text2" w:themeShade="80"/>
          <w:sz w:val="28"/>
          <w:szCs w:val="22"/>
          <w:lang w:val="en-US" w:eastAsia="en-US"/>
        </w:rPr>
        <w:t xml:space="preserve">I used a Fisher-Yates shuffle algorithm to display questions in random order to the Play-Only user. The algorithm </w:t>
      </w:r>
      <w:proofErr w:type="gramStart"/>
      <w:r>
        <w:rPr>
          <w:rFonts w:asciiTheme="minorHAnsi" w:eastAsiaTheme="minorEastAsia" w:hAnsiTheme="minorHAnsi" w:cstheme="minorBidi"/>
          <w:color w:val="04143A" w:themeColor="text2" w:themeShade="80"/>
          <w:sz w:val="28"/>
          <w:szCs w:val="22"/>
          <w:lang w:val="en-US" w:eastAsia="en-US"/>
        </w:rPr>
        <w:t>do</w:t>
      </w:r>
      <w:proofErr w:type="gramEnd"/>
      <w:r>
        <w:rPr>
          <w:rFonts w:asciiTheme="minorHAnsi" w:eastAsiaTheme="minorEastAsia" w:hAnsiTheme="minorHAnsi" w:cstheme="minorBidi"/>
          <w:color w:val="04143A" w:themeColor="text2" w:themeShade="80"/>
          <w:sz w:val="28"/>
          <w:szCs w:val="22"/>
          <w:lang w:val="en-US" w:eastAsia="en-US"/>
        </w:rPr>
        <w:t xml:space="preserve"> the following:</w:t>
      </w:r>
    </w:p>
    <w:p w14:paraId="3B3EDC33" w14:textId="30887799" w:rsidR="00D12E02" w:rsidRPr="00CE3ADA" w:rsidRDefault="00D12E02" w:rsidP="00D12E02">
      <w:pPr>
        <w:pStyle w:val="hx"/>
        <w:numPr>
          <w:ilvl w:val="0"/>
          <w:numId w:val="1"/>
        </w:numPr>
        <w:shd w:val="clear" w:color="auto" w:fill="FFFFFF"/>
        <w:spacing w:before="480" w:beforeAutospacing="0" w:after="0" w:afterAutospacing="0" w:line="480" w:lineRule="atLeast"/>
        <w:ind w:left="1170"/>
        <w:rPr>
          <w:rFonts w:asciiTheme="minorHAnsi" w:eastAsiaTheme="minorEastAsia" w:hAnsiTheme="minorHAnsi" w:cstheme="minorBidi"/>
          <w:color w:val="04143A" w:themeColor="text2" w:themeShade="80"/>
          <w:sz w:val="28"/>
          <w:szCs w:val="22"/>
          <w:lang w:val="en-US" w:eastAsia="en-US"/>
        </w:rPr>
      </w:pPr>
      <w:r w:rsidRPr="00CE3ADA">
        <w:rPr>
          <w:rFonts w:asciiTheme="minorHAnsi" w:eastAsiaTheme="minorEastAsia" w:hAnsiTheme="minorHAnsi" w:cstheme="minorBidi"/>
          <w:color w:val="04143A" w:themeColor="text2" w:themeShade="80"/>
          <w:sz w:val="28"/>
          <w:szCs w:val="22"/>
          <w:lang w:val="en-US" w:eastAsia="en-US"/>
        </w:rPr>
        <w:t>Get</w:t>
      </w:r>
      <w:r w:rsidR="00CE3ADA">
        <w:rPr>
          <w:rFonts w:asciiTheme="minorHAnsi" w:eastAsiaTheme="minorEastAsia" w:hAnsiTheme="minorHAnsi" w:cstheme="minorBidi"/>
          <w:color w:val="04143A" w:themeColor="text2" w:themeShade="80"/>
          <w:sz w:val="28"/>
          <w:szCs w:val="22"/>
          <w:lang w:val="en-US" w:eastAsia="en-US"/>
        </w:rPr>
        <w:t>s</w:t>
      </w:r>
      <w:r w:rsidRPr="00CE3ADA">
        <w:rPr>
          <w:rFonts w:asciiTheme="minorHAnsi" w:eastAsiaTheme="minorEastAsia" w:hAnsiTheme="minorHAnsi" w:cstheme="minorBidi"/>
          <w:color w:val="04143A" w:themeColor="text2" w:themeShade="80"/>
          <w:sz w:val="28"/>
          <w:szCs w:val="22"/>
          <w:lang w:val="en-US" w:eastAsia="en-US"/>
        </w:rPr>
        <w:t xml:space="preserve"> a list </w:t>
      </w:r>
      <w:r w:rsidR="00CE3ADA">
        <w:rPr>
          <w:rFonts w:asciiTheme="minorHAnsi" w:eastAsiaTheme="minorEastAsia" w:hAnsiTheme="minorHAnsi" w:cstheme="minorBidi"/>
          <w:color w:val="04143A" w:themeColor="text2" w:themeShade="80"/>
          <w:sz w:val="28"/>
          <w:szCs w:val="22"/>
          <w:lang w:val="en-US" w:eastAsia="en-US"/>
        </w:rPr>
        <w:t>of answers per question.</w:t>
      </w:r>
    </w:p>
    <w:p w14:paraId="7592747B" w14:textId="5ADECDC2" w:rsidR="00D12E02" w:rsidRPr="00CE3ADA" w:rsidRDefault="00D12E02" w:rsidP="00D12E02">
      <w:pPr>
        <w:pStyle w:val="hx"/>
        <w:numPr>
          <w:ilvl w:val="0"/>
          <w:numId w:val="1"/>
        </w:numPr>
        <w:shd w:val="clear" w:color="auto" w:fill="FFFFFF"/>
        <w:spacing w:before="252" w:beforeAutospacing="0" w:after="0" w:afterAutospacing="0" w:line="480" w:lineRule="atLeast"/>
        <w:ind w:left="1170"/>
        <w:rPr>
          <w:rFonts w:asciiTheme="minorHAnsi" w:eastAsiaTheme="minorEastAsia" w:hAnsiTheme="minorHAnsi" w:cstheme="minorBidi"/>
          <w:color w:val="04143A" w:themeColor="text2" w:themeShade="80"/>
          <w:sz w:val="28"/>
          <w:szCs w:val="22"/>
          <w:lang w:val="en-US" w:eastAsia="en-US"/>
        </w:rPr>
      </w:pPr>
      <w:r w:rsidRPr="00CE3ADA">
        <w:rPr>
          <w:rFonts w:asciiTheme="minorHAnsi" w:eastAsiaTheme="minorEastAsia" w:hAnsiTheme="minorHAnsi" w:cstheme="minorBidi"/>
          <w:color w:val="04143A" w:themeColor="text2" w:themeShade="80"/>
          <w:sz w:val="28"/>
          <w:szCs w:val="22"/>
          <w:lang w:val="en-US" w:eastAsia="en-US"/>
        </w:rPr>
        <w:t>Get</w:t>
      </w:r>
      <w:r w:rsidR="00CE3ADA">
        <w:rPr>
          <w:rFonts w:asciiTheme="minorHAnsi" w:eastAsiaTheme="minorEastAsia" w:hAnsiTheme="minorHAnsi" w:cstheme="minorBidi"/>
          <w:color w:val="04143A" w:themeColor="text2" w:themeShade="80"/>
          <w:sz w:val="28"/>
          <w:szCs w:val="22"/>
          <w:lang w:val="en-US" w:eastAsia="en-US"/>
        </w:rPr>
        <w:t>s</w:t>
      </w:r>
      <w:r w:rsidRPr="00CE3ADA">
        <w:rPr>
          <w:rFonts w:asciiTheme="minorHAnsi" w:eastAsiaTheme="minorEastAsia" w:hAnsiTheme="minorHAnsi" w:cstheme="minorBidi"/>
          <w:color w:val="04143A" w:themeColor="text2" w:themeShade="80"/>
          <w:sz w:val="28"/>
          <w:szCs w:val="22"/>
          <w:lang w:val="en-US" w:eastAsia="en-US"/>
        </w:rPr>
        <w:t xml:space="preserve"> the number of items in the list.</w:t>
      </w:r>
    </w:p>
    <w:p w14:paraId="0E8B785D" w14:textId="7E61068A" w:rsidR="00D12E02" w:rsidRPr="00CE3ADA" w:rsidRDefault="00D12E02" w:rsidP="00D12E02">
      <w:pPr>
        <w:pStyle w:val="hx"/>
        <w:numPr>
          <w:ilvl w:val="0"/>
          <w:numId w:val="1"/>
        </w:numPr>
        <w:shd w:val="clear" w:color="auto" w:fill="FFFFFF"/>
        <w:spacing w:before="252" w:beforeAutospacing="0" w:after="0" w:afterAutospacing="0" w:line="480" w:lineRule="atLeast"/>
        <w:ind w:left="1170"/>
        <w:rPr>
          <w:rFonts w:asciiTheme="minorHAnsi" w:eastAsiaTheme="minorEastAsia" w:hAnsiTheme="minorHAnsi" w:cstheme="minorBidi"/>
          <w:color w:val="04143A" w:themeColor="text2" w:themeShade="80"/>
          <w:sz w:val="28"/>
          <w:szCs w:val="22"/>
          <w:lang w:val="en-US" w:eastAsia="en-US"/>
        </w:rPr>
      </w:pPr>
      <w:r w:rsidRPr="00CE3ADA">
        <w:rPr>
          <w:rFonts w:asciiTheme="minorHAnsi" w:eastAsiaTheme="minorEastAsia" w:hAnsiTheme="minorHAnsi" w:cstheme="minorBidi"/>
          <w:color w:val="04143A" w:themeColor="text2" w:themeShade="80"/>
          <w:sz w:val="28"/>
          <w:szCs w:val="22"/>
          <w:lang w:val="en-US" w:eastAsia="en-US"/>
        </w:rPr>
        <w:t>Start</w:t>
      </w:r>
      <w:r w:rsidR="00CE3ADA">
        <w:rPr>
          <w:rFonts w:asciiTheme="minorHAnsi" w:eastAsiaTheme="minorEastAsia" w:hAnsiTheme="minorHAnsi" w:cstheme="minorBidi"/>
          <w:color w:val="04143A" w:themeColor="text2" w:themeShade="80"/>
          <w:sz w:val="28"/>
          <w:szCs w:val="22"/>
          <w:lang w:val="en-US" w:eastAsia="en-US"/>
        </w:rPr>
        <w:t>s</w:t>
      </w:r>
      <w:r w:rsidRPr="00CE3ADA">
        <w:rPr>
          <w:rFonts w:asciiTheme="minorHAnsi" w:eastAsiaTheme="minorEastAsia" w:hAnsiTheme="minorHAnsi" w:cstheme="minorBidi"/>
          <w:color w:val="04143A" w:themeColor="text2" w:themeShade="80"/>
          <w:sz w:val="28"/>
          <w:szCs w:val="22"/>
          <w:lang w:val="en-US" w:eastAsia="en-US"/>
        </w:rPr>
        <w:t xml:space="preserve"> counting backward from the number of items in the list.</w:t>
      </w:r>
    </w:p>
    <w:p w14:paraId="17954DFF" w14:textId="624FF687" w:rsidR="00D12E02" w:rsidRPr="00CE3ADA" w:rsidRDefault="00D12E02" w:rsidP="00D12E02">
      <w:pPr>
        <w:pStyle w:val="hx"/>
        <w:numPr>
          <w:ilvl w:val="0"/>
          <w:numId w:val="1"/>
        </w:numPr>
        <w:shd w:val="clear" w:color="auto" w:fill="FFFFFF"/>
        <w:spacing w:before="252" w:beforeAutospacing="0" w:after="0" w:afterAutospacing="0" w:line="480" w:lineRule="atLeast"/>
        <w:ind w:left="1170"/>
        <w:rPr>
          <w:rFonts w:asciiTheme="minorHAnsi" w:eastAsiaTheme="minorEastAsia" w:hAnsiTheme="minorHAnsi" w:cstheme="minorBidi"/>
          <w:color w:val="04143A" w:themeColor="text2" w:themeShade="80"/>
          <w:sz w:val="28"/>
          <w:szCs w:val="22"/>
          <w:lang w:val="en-US" w:eastAsia="en-US"/>
        </w:rPr>
      </w:pPr>
      <w:r w:rsidRPr="00CE3ADA">
        <w:rPr>
          <w:rFonts w:asciiTheme="minorHAnsi" w:eastAsiaTheme="minorEastAsia" w:hAnsiTheme="minorHAnsi" w:cstheme="minorBidi"/>
          <w:color w:val="04143A" w:themeColor="text2" w:themeShade="80"/>
          <w:sz w:val="28"/>
          <w:szCs w:val="22"/>
          <w:lang w:val="en-US" w:eastAsia="en-US"/>
        </w:rPr>
        <w:t>Pick</w:t>
      </w:r>
      <w:r w:rsidR="00CE3ADA">
        <w:rPr>
          <w:rFonts w:asciiTheme="minorHAnsi" w:eastAsiaTheme="minorEastAsia" w:hAnsiTheme="minorHAnsi" w:cstheme="minorBidi"/>
          <w:color w:val="04143A" w:themeColor="text2" w:themeShade="80"/>
          <w:sz w:val="28"/>
          <w:szCs w:val="22"/>
          <w:lang w:val="en-US" w:eastAsia="en-US"/>
        </w:rPr>
        <w:t>s</w:t>
      </w:r>
      <w:r w:rsidRPr="00CE3ADA">
        <w:rPr>
          <w:rFonts w:asciiTheme="minorHAnsi" w:eastAsiaTheme="minorEastAsia" w:hAnsiTheme="minorHAnsi" w:cstheme="minorBidi"/>
          <w:color w:val="04143A" w:themeColor="text2" w:themeShade="80"/>
          <w:sz w:val="28"/>
          <w:szCs w:val="22"/>
          <w:lang w:val="en-US" w:eastAsia="en-US"/>
        </w:rPr>
        <w:t xml:space="preserve"> a random number from 1 to n (n being the total number of elements in the list A</w:t>
      </w:r>
      <w:r w:rsidR="00CE3ADA">
        <w:rPr>
          <w:rFonts w:asciiTheme="minorHAnsi" w:eastAsiaTheme="minorEastAsia" w:hAnsiTheme="minorHAnsi" w:cstheme="minorBidi"/>
          <w:color w:val="04143A" w:themeColor="text2" w:themeShade="80"/>
          <w:sz w:val="28"/>
          <w:szCs w:val="22"/>
          <w:lang w:val="en-US" w:eastAsia="en-US"/>
        </w:rPr>
        <w:t>) and I call it number</w:t>
      </w:r>
      <w:r w:rsidRPr="00CE3ADA">
        <w:rPr>
          <w:rFonts w:asciiTheme="minorHAnsi" w:eastAsiaTheme="minorEastAsia" w:hAnsiTheme="minorHAnsi" w:cstheme="minorBidi"/>
          <w:color w:val="04143A" w:themeColor="text2" w:themeShade="80"/>
          <w:sz w:val="28"/>
          <w:szCs w:val="22"/>
          <w:lang w:val="en-US" w:eastAsia="en-US"/>
        </w:rPr>
        <w:t xml:space="preserve"> k.</w:t>
      </w:r>
    </w:p>
    <w:p w14:paraId="55DDEAAE" w14:textId="2176E9E3" w:rsidR="00D12E02" w:rsidRPr="00CE3ADA" w:rsidRDefault="00D12E02" w:rsidP="00D12E02">
      <w:pPr>
        <w:pStyle w:val="hx"/>
        <w:numPr>
          <w:ilvl w:val="0"/>
          <w:numId w:val="1"/>
        </w:numPr>
        <w:shd w:val="clear" w:color="auto" w:fill="FFFFFF"/>
        <w:spacing w:before="252" w:beforeAutospacing="0" w:after="0" w:afterAutospacing="0" w:line="480" w:lineRule="atLeast"/>
        <w:ind w:left="1170"/>
        <w:rPr>
          <w:rFonts w:asciiTheme="minorHAnsi" w:eastAsiaTheme="minorEastAsia" w:hAnsiTheme="minorHAnsi" w:cstheme="minorBidi"/>
          <w:color w:val="04143A" w:themeColor="text2" w:themeShade="80"/>
          <w:sz w:val="28"/>
          <w:szCs w:val="22"/>
          <w:lang w:val="en-US" w:eastAsia="en-US"/>
        </w:rPr>
      </w:pPr>
      <w:r w:rsidRPr="00CE3ADA">
        <w:rPr>
          <w:rFonts w:asciiTheme="minorHAnsi" w:eastAsiaTheme="minorEastAsia" w:hAnsiTheme="minorHAnsi" w:cstheme="minorBidi"/>
          <w:color w:val="04143A" w:themeColor="text2" w:themeShade="80"/>
          <w:sz w:val="28"/>
          <w:szCs w:val="22"/>
          <w:lang w:val="en-US" w:eastAsia="en-US"/>
        </w:rPr>
        <w:t>Put</w:t>
      </w:r>
      <w:r w:rsidR="00CE3ADA">
        <w:rPr>
          <w:rFonts w:asciiTheme="minorHAnsi" w:eastAsiaTheme="minorEastAsia" w:hAnsiTheme="minorHAnsi" w:cstheme="minorBidi"/>
          <w:color w:val="04143A" w:themeColor="text2" w:themeShade="80"/>
          <w:sz w:val="28"/>
          <w:szCs w:val="22"/>
          <w:lang w:val="en-US" w:eastAsia="en-US"/>
        </w:rPr>
        <w:t>s</w:t>
      </w:r>
      <w:r w:rsidRPr="00CE3ADA">
        <w:rPr>
          <w:rFonts w:asciiTheme="minorHAnsi" w:eastAsiaTheme="minorEastAsia" w:hAnsiTheme="minorHAnsi" w:cstheme="minorBidi"/>
          <w:color w:val="04143A" w:themeColor="text2" w:themeShade="80"/>
          <w:sz w:val="28"/>
          <w:szCs w:val="22"/>
          <w:lang w:val="en-US" w:eastAsia="en-US"/>
        </w:rPr>
        <w:t xml:space="preserve"> the item from count backward point n into the point k spot, and vice versa.</w:t>
      </w:r>
    </w:p>
    <w:p w14:paraId="3D80F425" w14:textId="77777777" w:rsidR="00D12E02" w:rsidRPr="00CE3ADA" w:rsidRDefault="00D12E02" w:rsidP="00D12E02">
      <w:pPr>
        <w:pStyle w:val="hx"/>
        <w:numPr>
          <w:ilvl w:val="0"/>
          <w:numId w:val="1"/>
        </w:numPr>
        <w:shd w:val="clear" w:color="auto" w:fill="FFFFFF"/>
        <w:spacing w:before="252" w:beforeAutospacing="0" w:after="0" w:afterAutospacing="0" w:line="480" w:lineRule="atLeast"/>
        <w:ind w:left="1170"/>
        <w:rPr>
          <w:rFonts w:asciiTheme="minorHAnsi" w:eastAsiaTheme="minorEastAsia" w:hAnsiTheme="minorHAnsi" w:cstheme="minorBidi"/>
          <w:color w:val="04143A" w:themeColor="text2" w:themeShade="80"/>
          <w:sz w:val="28"/>
          <w:szCs w:val="22"/>
          <w:lang w:val="en-US" w:eastAsia="en-US"/>
        </w:rPr>
      </w:pPr>
      <w:r w:rsidRPr="00CE3ADA">
        <w:rPr>
          <w:rFonts w:asciiTheme="minorHAnsi" w:eastAsiaTheme="minorEastAsia" w:hAnsiTheme="minorHAnsi" w:cstheme="minorBidi"/>
          <w:color w:val="04143A" w:themeColor="text2" w:themeShade="80"/>
          <w:sz w:val="28"/>
          <w:szCs w:val="22"/>
          <w:lang w:val="en-US" w:eastAsia="en-US"/>
        </w:rPr>
        <w:t>Repeat steps 3–5 until list n gets back to 0.</w:t>
      </w:r>
    </w:p>
    <w:p w14:paraId="17230E9A" w14:textId="77777777" w:rsidR="00D12E02" w:rsidRPr="00CE3ADA" w:rsidRDefault="00D12E02" w:rsidP="00D12E02">
      <w:pPr>
        <w:pStyle w:val="hx"/>
        <w:shd w:val="clear" w:color="auto" w:fill="FFFFFF"/>
        <w:spacing w:before="480" w:beforeAutospacing="0" w:after="0" w:afterAutospacing="0" w:line="480" w:lineRule="atLeast"/>
        <w:rPr>
          <w:rFonts w:asciiTheme="minorHAnsi" w:eastAsiaTheme="minorEastAsia" w:hAnsiTheme="minorHAnsi" w:cstheme="minorBidi"/>
          <w:color w:val="04143A" w:themeColor="text2" w:themeShade="80"/>
          <w:sz w:val="28"/>
          <w:szCs w:val="22"/>
          <w:lang w:val="en-US" w:eastAsia="en-US"/>
        </w:rPr>
      </w:pPr>
      <w:proofErr w:type="gramStart"/>
      <w:r w:rsidRPr="00CE3ADA">
        <w:rPr>
          <w:rFonts w:asciiTheme="minorHAnsi" w:eastAsiaTheme="minorEastAsia" w:hAnsiTheme="minorHAnsi" w:cstheme="minorBidi"/>
          <w:color w:val="04143A" w:themeColor="text2" w:themeShade="80"/>
          <w:sz w:val="28"/>
          <w:szCs w:val="22"/>
          <w:lang w:val="en-US" w:eastAsia="en-US"/>
        </w:rPr>
        <w:t>So</w:t>
      </w:r>
      <w:proofErr w:type="gramEnd"/>
      <w:r w:rsidRPr="00CE3ADA">
        <w:rPr>
          <w:rFonts w:asciiTheme="minorHAnsi" w:eastAsiaTheme="minorEastAsia" w:hAnsiTheme="minorHAnsi" w:cstheme="minorBidi"/>
          <w:color w:val="04143A" w:themeColor="text2" w:themeShade="80"/>
          <w:sz w:val="28"/>
          <w:szCs w:val="22"/>
          <w:lang w:val="en-US" w:eastAsia="en-US"/>
        </w:rPr>
        <w:t xml:space="preserve"> let’s relate these steps to the code. On line 4 of the code, you see that the function takes a single input. It takes an </w:t>
      </w:r>
      <w:proofErr w:type="spellStart"/>
      <w:r w:rsidRPr="00451889">
        <w:rPr>
          <w:rFonts w:asciiTheme="minorHAnsi" w:eastAsiaTheme="minorEastAsia" w:hAnsiTheme="minorHAnsi" w:cstheme="minorBidi"/>
          <w:color w:val="04143A" w:themeColor="text2" w:themeShade="80"/>
          <w:sz w:val="28"/>
          <w:szCs w:val="22"/>
          <w:lang w:eastAsia="en-US"/>
        </w:rPr>
        <w:t>IList</w:t>
      </w:r>
      <w:proofErr w:type="spellEnd"/>
      <w:r w:rsidRPr="00CE3ADA">
        <w:rPr>
          <w:rFonts w:asciiTheme="minorHAnsi" w:eastAsiaTheme="minorEastAsia" w:hAnsiTheme="minorHAnsi" w:cstheme="minorBidi"/>
          <w:color w:val="04143A" w:themeColor="text2" w:themeShade="80"/>
          <w:sz w:val="28"/>
          <w:szCs w:val="22"/>
          <w:lang w:val="en-US" w:eastAsia="en-US"/>
        </w:rPr>
        <w:t xml:space="preserve">&lt;T&gt;. I am assuming that not everyone is incredibly trained as a programmer, so even this could be a little confusing. What is an </w:t>
      </w:r>
      <w:proofErr w:type="spellStart"/>
      <w:r w:rsidRPr="00CE3ADA">
        <w:rPr>
          <w:rFonts w:asciiTheme="minorHAnsi" w:eastAsiaTheme="minorEastAsia" w:hAnsiTheme="minorHAnsi" w:cstheme="minorBidi"/>
          <w:color w:val="04143A" w:themeColor="text2" w:themeShade="80"/>
          <w:sz w:val="28"/>
          <w:szCs w:val="22"/>
          <w:lang w:val="en-US" w:eastAsia="en-US"/>
        </w:rPr>
        <w:t>IList</w:t>
      </w:r>
      <w:proofErr w:type="spellEnd"/>
      <w:r w:rsidRPr="00CE3ADA">
        <w:rPr>
          <w:rFonts w:asciiTheme="minorHAnsi" w:eastAsiaTheme="minorEastAsia" w:hAnsiTheme="minorHAnsi" w:cstheme="minorBidi"/>
          <w:color w:val="04143A" w:themeColor="text2" w:themeShade="80"/>
          <w:sz w:val="28"/>
          <w:szCs w:val="22"/>
          <w:lang w:val="en-US" w:eastAsia="en-US"/>
        </w:rPr>
        <w:t xml:space="preserve">&lt;T&gt;? </w:t>
      </w:r>
      <w:proofErr w:type="spellStart"/>
      <w:r w:rsidRPr="00CE3ADA">
        <w:rPr>
          <w:rFonts w:asciiTheme="minorHAnsi" w:eastAsiaTheme="minorEastAsia" w:hAnsiTheme="minorHAnsi" w:cstheme="minorBidi"/>
          <w:color w:val="04143A" w:themeColor="text2" w:themeShade="80"/>
          <w:sz w:val="28"/>
          <w:szCs w:val="22"/>
          <w:lang w:val="en-US" w:eastAsia="en-US"/>
        </w:rPr>
        <w:t>IList</w:t>
      </w:r>
      <w:proofErr w:type="spellEnd"/>
      <w:r w:rsidRPr="00CE3ADA">
        <w:rPr>
          <w:rFonts w:asciiTheme="minorHAnsi" w:eastAsiaTheme="minorEastAsia" w:hAnsiTheme="minorHAnsi" w:cstheme="minorBidi"/>
          <w:color w:val="04143A" w:themeColor="text2" w:themeShade="80"/>
          <w:sz w:val="28"/>
          <w:szCs w:val="22"/>
          <w:lang w:val="en-US" w:eastAsia="en-US"/>
        </w:rPr>
        <w:t xml:space="preserve"> is a list that inherently has an index. Meaning that you can choose an item by its position in the list. This is useful as we said because we need to know how many items are left in list A. </w:t>
      </w:r>
      <w:proofErr w:type="gramStart"/>
      <w:r w:rsidRPr="00CE3ADA">
        <w:rPr>
          <w:rFonts w:asciiTheme="minorHAnsi" w:eastAsiaTheme="minorEastAsia" w:hAnsiTheme="minorHAnsi" w:cstheme="minorBidi"/>
          <w:color w:val="04143A" w:themeColor="text2" w:themeShade="80"/>
          <w:sz w:val="28"/>
          <w:szCs w:val="22"/>
          <w:lang w:val="en-US" w:eastAsia="en-US"/>
        </w:rPr>
        <w:t>So</w:t>
      </w:r>
      <w:proofErr w:type="gramEnd"/>
      <w:r w:rsidRPr="00CE3ADA">
        <w:rPr>
          <w:rFonts w:asciiTheme="minorHAnsi" w:eastAsiaTheme="minorEastAsia" w:hAnsiTheme="minorHAnsi" w:cstheme="minorBidi"/>
          <w:color w:val="04143A" w:themeColor="text2" w:themeShade="80"/>
          <w:sz w:val="28"/>
          <w:szCs w:val="22"/>
          <w:lang w:val="en-US" w:eastAsia="en-US"/>
        </w:rPr>
        <w:t xml:space="preserve"> what is &lt;T&gt;? This is a “generic” object. This means that this function can accept an indexed list of any type of object. </w:t>
      </w:r>
      <w:proofErr w:type="gramStart"/>
      <w:r w:rsidRPr="00CE3ADA">
        <w:rPr>
          <w:rFonts w:asciiTheme="minorHAnsi" w:eastAsiaTheme="minorEastAsia" w:hAnsiTheme="minorHAnsi" w:cstheme="minorBidi"/>
          <w:color w:val="04143A" w:themeColor="text2" w:themeShade="80"/>
          <w:sz w:val="28"/>
          <w:szCs w:val="22"/>
          <w:lang w:val="en-US" w:eastAsia="en-US"/>
        </w:rPr>
        <w:t>So</w:t>
      </w:r>
      <w:proofErr w:type="gramEnd"/>
      <w:r w:rsidRPr="00CE3ADA">
        <w:rPr>
          <w:rFonts w:asciiTheme="minorHAnsi" w:eastAsiaTheme="minorEastAsia" w:hAnsiTheme="minorHAnsi" w:cstheme="minorBidi"/>
          <w:color w:val="04143A" w:themeColor="text2" w:themeShade="80"/>
          <w:sz w:val="28"/>
          <w:szCs w:val="22"/>
          <w:lang w:val="en-US" w:eastAsia="en-US"/>
        </w:rPr>
        <w:t xml:space="preserve"> taking the long way to get there, line three is step 1.</w:t>
      </w:r>
    </w:p>
    <w:p w14:paraId="52137422" w14:textId="77777777" w:rsidR="00451889" w:rsidRDefault="00D12E02" w:rsidP="00D12E02">
      <w:pPr>
        <w:pStyle w:val="hx"/>
        <w:shd w:val="clear" w:color="auto" w:fill="FFFFFF"/>
        <w:spacing w:before="480" w:beforeAutospacing="0" w:after="0" w:afterAutospacing="0" w:line="480" w:lineRule="atLeast"/>
        <w:rPr>
          <w:rFonts w:asciiTheme="minorHAnsi" w:eastAsiaTheme="minorEastAsia" w:hAnsiTheme="minorHAnsi" w:cstheme="minorBidi"/>
          <w:color w:val="04143A" w:themeColor="text2" w:themeShade="80"/>
          <w:sz w:val="28"/>
          <w:szCs w:val="22"/>
          <w:lang w:val="en-US" w:eastAsia="en-US"/>
        </w:rPr>
      </w:pPr>
      <w:r w:rsidRPr="00CE3ADA">
        <w:rPr>
          <w:rFonts w:asciiTheme="minorHAnsi" w:eastAsiaTheme="minorEastAsia" w:hAnsiTheme="minorHAnsi" w:cstheme="minorBidi"/>
          <w:color w:val="04143A" w:themeColor="text2" w:themeShade="80"/>
          <w:sz w:val="28"/>
          <w:szCs w:val="22"/>
          <w:lang w:val="en-US" w:eastAsia="en-US"/>
        </w:rPr>
        <w:lastRenderedPageBreak/>
        <w:t xml:space="preserve">Line 6 gets the number of items in the list, which is step 2. Line 7 starts the loop and says that it will run </w:t>
      </w:r>
      <w:proofErr w:type="gramStart"/>
      <w:r w:rsidRPr="00CE3ADA">
        <w:rPr>
          <w:rFonts w:asciiTheme="minorHAnsi" w:eastAsiaTheme="minorEastAsia" w:hAnsiTheme="minorHAnsi" w:cstheme="minorBidi"/>
          <w:color w:val="04143A" w:themeColor="text2" w:themeShade="80"/>
          <w:sz w:val="28"/>
          <w:szCs w:val="22"/>
          <w:lang w:val="en-US" w:eastAsia="en-US"/>
        </w:rPr>
        <w:t>as long as</w:t>
      </w:r>
      <w:proofErr w:type="gramEnd"/>
      <w:r w:rsidRPr="00CE3ADA">
        <w:rPr>
          <w:rFonts w:asciiTheme="minorHAnsi" w:eastAsiaTheme="minorEastAsia" w:hAnsiTheme="minorHAnsi" w:cstheme="minorBidi"/>
          <w:color w:val="04143A" w:themeColor="text2" w:themeShade="80"/>
          <w:sz w:val="28"/>
          <w:szCs w:val="22"/>
          <w:lang w:val="en-US" w:eastAsia="en-US"/>
        </w:rPr>
        <w:t xml:space="preserve"> n is greater than one, this is step 3. Line 8 immediately minuses one from variable n.</w:t>
      </w:r>
    </w:p>
    <w:p w14:paraId="78B394F5" w14:textId="1CD99E45" w:rsidR="00CE3ADA" w:rsidRPr="00CE3ADA" w:rsidRDefault="00451889" w:rsidP="00D12E02">
      <w:pPr>
        <w:pStyle w:val="hx"/>
        <w:shd w:val="clear" w:color="auto" w:fill="FFFFFF"/>
        <w:spacing w:before="480" w:beforeAutospacing="0" w:after="0" w:afterAutospacing="0" w:line="480" w:lineRule="atLeast"/>
        <w:rPr>
          <w:rFonts w:asciiTheme="minorHAnsi" w:eastAsiaTheme="minorEastAsia" w:hAnsiTheme="minorHAnsi" w:cstheme="minorBidi"/>
          <w:color w:val="04143A" w:themeColor="text2" w:themeShade="80"/>
          <w:sz w:val="28"/>
          <w:szCs w:val="22"/>
          <w:lang w:val="en-US" w:eastAsia="en-US"/>
        </w:rPr>
      </w:pPr>
      <w:r w:rsidRPr="00144310">
        <w:rPr>
          <w:rFonts w:asciiTheme="minorHAnsi" w:eastAsiaTheme="minorEastAsia" w:hAnsiTheme="minorHAnsi" w:cstheme="minorBidi"/>
          <w:color w:val="04143A" w:themeColor="text2" w:themeShade="80"/>
          <w:sz w:val="28"/>
          <w:szCs w:val="22"/>
          <w:lang w:eastAsia="en-US"/>
        </w:rPr>
        <w:t>Organisation</w:t>
      </w:r>
      <w:r>
        <w:rPr>
          <w:rFonts w:asciiTheme="minorHAnsi" w:eastAsiaTheme="minorEastAsia" w:hAnsiTheme="minorHAnsi" w:cstheme="minorBidi"/>
          <w:color w:val="04143A" w:themeColor="text2" w:themeShade="80"/>
          <w:sz w:val="28"/>
          <w:szCs w:val="22"/>
          <w:lang w:val="en-US" w:eastAsia="en-US"/>
        </w:rPr>
        <w:t xml:space="preserve"> </w:t>
      </w:r>
    </w:p>
    <w:p w14:paraId="48705CA4" w14:textId="77777777" w:rsidR="00D12E02" w:rsidRPr="00CE3ADA" w:rsidRDefault="00D12E02" w:rsidP="00D12E02">
      <w:pPr>
        <w:pStyle w:val="hx"/>
        <w:shd w:val="clear" w:color="auto" w:fill="FFFFFF"/>
        <w:spacing w:before="480" w:beforeAutospacing="0" w:after="0" w:afterAutospacing="0" w:line="480" w:lineRule="atLeast"/>
        <w:rPr>
          <w:rFonts w:asciiTheme="minorHAnsi" w:eastAsiaTheme="minorEastAsia" w:hAnsiTheme="minorHAnsi" w:cstheme="minorBidi"/>
          <w:color w:val="04143A" w:themeColor="text2" w:themeShade="80"/>
          <w:sz w:val="28"/>
          <w:szCs w:val="22"/>
          <w:lang w:val="en-US" w:eastAsia="en-US"/>
        </w:rPr>
      </w:pPr>
      <w:r w:rsidRPr="00CE3ADA">
        <w:rPr>
          <w:rFonts w:asciiTheme="minorHAnsi" w:eastAsiaTheme="minorEastAsia" w:hAnsiTheme="minorHAnsi" w:cstheme="minorBidi"/>
          <w:color w:val="04143A" w:themeColor="text2" w:themeShade="80"/>
          <w:sz w:val="28"/>
          <w:szCs w:val="22"/>
          <w:lang w:val="en-US" w:eastAsia="en-US"/>
        </w:rPr>
        <w:t xml:space="preserve">Line 9 gets a random number inside the list of messages, that is counting down. Now, there are a lot of discussions online about true random numbers, and how to really get them. This solution makes use of the </w:t>
      </w:r>
      <w:proofErr w:type="gramStart"/>
      <w:r w:rsidRPr="00CE3ADA">
        <w:rPr>
          <w:rFonts w:asciiTheme="minorHAnsi" w:eastAsiaTheme="minorEastAsia" w:hAnsiTheme="minorHAnsi" w:cstheme="minorBidi"/>
          <w:color w:val="04143A" w:themeColor="text2" w:themeShade="80"/>
          <w:sz w:val="28"/>
          <w:szCs w:val="22"/>
          <w:lang w:val="en-US" w:eastAsia="en-US"/>
        </w:rPr>
        <w:t>Random(</w:t>
      </w:r>
      <w:proofErr w:type="gramEnd"/>
      <w:r w:rsidRPr="00CE3ADA">
        <w:rPr>
          <w:rFonts w:asciiTheme="minorHAnsi" w:eastAsiaTheme="minorEastAsia" w:hAnsiTheme="minorHAnsi" w:cstheme="minorBidi"/>
          <w:color w:val="04143A" w:themeColor="text2" w:themeShade="80"/>
          <w:sz w:val="28"/>
          <w:szCs w:val="22"/>
          <w:lang w:val="en-US" w:eastAsia="en-US"/>
        </w:rPr>
        <w:t>) function that .NET provides. In my answer, I made use of another piece of code I found on Stack Overflow </w:t>
      </w:r>
      <w:hyperlink r:id="rId9" w:history="1">
        <w:r w:rsidRPr="00CE3ADA">
          <w:rPr>
            <w:rFonts w:asciiTheme="minorHAnsi" w:eastAsiaTheme="minorEastAsia" w:hAnsiTheme="minorHAnsi" w:cstheme="minorBidi"/>
            <w:color w:val="04143A" w:themeColor="text2" w:themeShade="80"/>
            <w:sz w:val="28"/>
            <w:szCs w:val="22"/>
            <w:lang w:val="en-US" w:eastAsia="en-US"/>
          </w:rPr>
          <w:t>here</w:t>
        </w:r>
      </w:hyperlink>
      <w:r w:rsidRPr="00CE3ADA">
        <w:rPr>
          <w:rFonts w:asciiTheme="minorHAnsi" w:eastAsiaTheme="minorEastAsia" w:hAnsiTheme="minorHAnsi" w:cstheme="minorBidi"/>
          <w:color w:val="04143A" w:themeColor="text2" w:themeShade="80"/>
          <w:sz w:val="28"/>
          <w:szCs w:val="22"/>
          <w:lang w:val="en-US" w:eastAsia="en-US"/>
        </w:rPr>
        <w:t>:</w:t>
      </w:r>
    </w:p>
    <w:p w14:paraId="199EE868" w14:textId="77777777" w:rsidR="00D12E02" w:rsidRPr="00CE3ADA" w:rsidRDefault="00D12E02" w:rsidP="00D12E02">
      <w:pPr>
        <w:pStyle w:val="hx"/>
        <w:shd w:val="clear" w:color="auto" w:fill="FFFFFF"/>
        <w:spacing w:before="480" w:beforeAutospacing="0" w:after="0" w:afterAutospacing="0" w:line="480" w:lineRule="atLeast"/>
        <w:rPr>
          <w:rFonts w:asciiTheme="minorHAnsi" w:eastAsiaTheme="minorEastAsia" w:hAnsiTheme="minorHAnsi" w:cstheme="minorBidi"/>
          <w:color w:val="04143A" w:themeColor="text2" w:themeShade="80"/>
          <w:sz w:val="28"/>
          <w:szCs w:val="22"/>
          <w:lang w:val="en-US" w:eastAsia="en-US"/>
        </w:rPr>
      </w:pPr>
      <w:r w:rsidRPr="00CE3ADA">
        <w:rPr>
          <w:rFonts w:asciiTheme="minorHAnsi" w:eastAsiaTheme="minorEastAsia" w:hAnsiTheme="minorHAnsi" w:cstheme="minorBidi"/>
          <w:color w:val="04143A" w:themeColor="text2" w:themeShade="80"/>
          <w:sz w:val="28"/>
          <w:szCs w:val="22"/>
          <w:lang w:val="en-US" w:eastAsia="en-US"/>
        </w:rPr>
        <w:t xml:space="preserve">Sometime in the future, </w:t>
      </w:r>
      <w:proofErr w:type="gramStart"/>
      <w:r w:rsidRPr="00CE3ADA">
        <w:rPr>
          <w:rFonts w:asciiTheme="minorHAnsi" w:eastAsiaTheme="minorEastAsia" w:hAnsiTheme="minorHAnsi" w:cstheme="minorBidi"/>
          <w:color w:val="04143A" w:themeColor="text2" w:themeShade="80"/>
          <w:sz w:val="28"/>
          <w:szCs w:val="22"/>
          <w:lang w:val="en-US" w:eastAsia="en-US"/>
        </w:rPr>
        <w:t>I’ll</w:t>
      </w:r>
      <w:proofErr w:type="gramEnd"/>
      <w:r w:rsidRPr="00CE3ADA">
        <w:rPr>
          <w:rFonts w:asciiTheme="minorHAnsi" w:eastAsiaTheme="minorEastAsia" w:hAnsiTheme="minorHAnsi" w:cstheme="minorBidi"/>
          <w:color w:val="04143A" w:themeColor="text2" w:themeShade="80"/>
          <w:sz w:val="28"/>
          <w:szCs w:val="22"/>
          <w:lang w:val="en-US" w:eastAsia="en-US"/>
        </w:rPr>
        <w:t xml:space="preserve"> have to write an article about random. Just know that I used this instead of what is the solution random number. This is step 4.</w:t>
      </w:r>
    </w:p>
    <w:p w14:paraId="004695AF" w14:textId="77777777" w:rsidR="00D12E02" w:rsidRPr="00CE3ADA" w:rsidRDefault="00D12E02" w:rsidP="00D12E02">
      <w:pPr>
        <w:pStyle w:val="hx"/>
        <w:shd w:val="clear" w:color="auto" w:fill="FFFFFF"/>
        <w:spacing w:before="480" w:beforeAutospacing="0" w:after="0" w:afterAutospacing="0" w:line="480" w:lineRule="atLeast"/>
        <w:rPr>
          <w:rFonts w:asciiTheme="minorHAnsi" w:eastAsiaTheme="minorEastAsia" w:hAnsiTheme="minorHAnsi" w:cstheme="minorBidi"/>
          <w:color w:val="04143A" w:themeColor="text2" w:themeShade="80"/>
          <w:sz w:val="28"/>
          <w:szCs w:val="22"/>
          <w:lang w:val="en-US" w:eastAsia="en-US"/>
        </w:rPr>
      </w:pPr>
      <w:r w:rsidRPr="00CE3ADA">
        <w:rPr>
          <w:rFonts w:asciiTheme="minorHAnsi" w:eastAsiaTheme="minorEastAsia" w:hAnsiTheme="minorHAnsi" w:cstheme="minorBidi"/>
          <w:color w:val="04143A" w:themeColor="text2" w:themeShade="80"/>
          <w:sz w:val="28"/>
          <w:szCs w:val="22"/>
          <w:lang w:val="en-US" w:eastAsia="en-US"/>
        </w:rPr>
        <w:t>Step 5 is the logic portion of the code. This logic is done by lines 10–12. Line 10 creates a generic object called value and places what is in the list at the random point in that object. Line 11 takes the item at the countdown point n and puts it in the random spot. Line 12 then makes the object that was put into the variable value in line 10 and puts it at point n on the list. This logic continues until you have counted n down to 1. When you are done, you have all the same items in the list but a different order.</w:t>
      </w:r>
    </w:p>
    <w:p w14:paraId="2EE8FB05" w14:textId="77777777" w:rsidR="00D12E02" w:rsidRPr="00CE3ADA" w:rsidRDefault="00D12E02" w:rsidP="00D12E02">
      <w:pPr>
        <w:pStyle w:val="hx"/>
        <w:shd w:val="clear" w:color="auto" w:fill="FFFFFF"/>
        <w:spacing w:before="480" w:beforeAutospacing="0" w:after="0" w:afterAutospacing="0" w:line="480" w:lineRule="atLeast"/>
        <w:rPr>
          <w:rFonts w:asciiTheme="minorHAnsi" w:eastAsiaTheme="minorEastAsia" w:hAnsiTheme="minorHAnsi" w:cstheme="minorBidi"/>
          <w:color w:val="04143A" w:themeColor="text2" w:themeShade="80"/>
          <w:sz w:val="28"/>
          <w:szCs w:val="22"/>
          <w:lang w:val="en-US" w:eastAsia="en-US"/>
        </w:rPr>
      </w:pPr>
      <w:r w:rsidRPr="00CE3ADA">
        <w:rPr>
          <w:rFonts w:asciiTheme="minorHAnsi" w:eastAsiaTheme="minorEastAsia" w:hAnsiTheme="minorHAnsi" w:cstheme="minorBidi"/>
          <w:color w:val="04143A" w:themeColor="text2" w:themeShade="80"/>
          <w:sz w:val="28"/>
          <w:szCs w:val="22"/>
          <w:lang w:val="en-US" w:eastAsia="en-US"/>
        </w:rPr>
        <w:t>With regards to Big O notation, this algorithm appears to me to be O(n). This notation means that the length of time it takes to complete this algorithm is directly proportional to the number of items in the list. If you increase the number of elements in the list, you increase the time the algorithm takes in a linear fashion.</w:t>
      </w:r>
    </w:p>
    <w:p w14:paraId="45438A22" w14:textId="77777777" w:rsidR="00D12E02" w:rsidRPr="00D12E02" w:rsidRDefault="00D12E02" w:rsidP="00DF027C">
      <w:pPr>
        <w:rPr>
          <w:b w:val="0"/>
        </w:rPr>
      </w:pPr>
    </w:p>
    <w:sectPr w:rsidR="00D12E02" w:rsidRPr="00D12E02"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626CD" w14:textId="77777777" w:rsidR="00CD30EE" w:rsidRDefault="00CD30EE">
      <w:r>
        <w:separator/>
      </w:r>
    </w:p>
    <w:p w14:paraId="58CB8FBD" w14:textId="77777777" w:rsidR="00CD30EE" w:rsidRDefault="00CD30EE"/>
  </w:endnote>
  <w:endnote w:type="continuationSeparator" w:id="0">
    <w:p w14:paraId="4B6A107A" w14:textId="77777777" w:rsidR="00CD30EE" w:rsidRDefault="00CD30EE">
      <w:r>
        <w:continuationSeparator/>
      </w:r>
    </w:p>
    <w:p w14:paraId="3F06ED84" w14:textId="77777777" w:rsidR="00CD30EE" w:rsidRDefault="00CD30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515A9C65"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C2EAA68"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7CD76" w14:textId="77777777" w:rsidR="00CD30EE" w:rsidRDefault="00CD30EE">
      <w:r>
        <w:separator/>
      </w:r>
    </w:p>
    <w:p w14:paraId="3DA207ED" w14:textId="77777777" w:rsidR="00CD30EE" w:rsidRDefault="00CD30EE"/>
  </w:footnote>
  <w:footnote w:type="continuationSeparator" w:id="0">
    <w:p w14:paraId="6529D9E9" w14:textId="77777777" w:rsidR="00CD30EE" w:rsidRDefault="00CD30EE">
      <w:r>
        <w:continuationSeparator/>
      </w:r>
    </w:p>
    <w:p w14:paraId="1199ACF8" w14:textId="77777777" w:rsidR="00CD30EE" w:rsidRDefault="00CD30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490CC88" w14:textId="77777777" w:rsidTr="00D077E9">
      <w:trPr>
        <w:trHeight w:val="978"/>
      </w:trPr>
      <w:tc>
        <w:tcPr>
          <w:tcW w:w="9990" w:type="dxa"/>
          <w:tcBorders>
            <w:top w:val="nil"/>
            <w:left w:val="nil"/>
            <w:bottom w:val="single" w:sz="36" w:space="0" w:color="34ABA2" w:themeColor="accent3"/>
            <w:right w:val="nil"/>
          </w:tcBorders>
        </w:tcPr>
        <w:p w14:paraId="66F8DF06" w14:textId="77777777" w:rsidR="00D077E9" w:rsidRDefault="00D077E9">
          <w:pPr>
            <w:pStyle w:val="Header"/>
          </w:pPr>
        </w:p>
      </w:tc>
    </w:tr>
  </w:tbl>
  <w:p w14:paraId="72037810"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686821"/>
    <w:multiLevelType w:val="multilevel"/>
    <w:tmpl w:val="F174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02"/>
    <w:rsid w:val="0002482E"/>
    <w:rsid w:val="00050324"/>
    <w:rsid w:val="000A0150"/>
    <w:rsid w:val="000E63C9"/>
    <w:rsid w:val="00130E9D"/>
    <w:rsid w:val="00144310"/>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51889"/>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D30EE"/>
    <w:rsid w:val="00CE3ADA"/>
    <w:rsid w:val="00CF5371"/>
    <w:rsid w:val="00D0323A"/>
    <w:rsid w:val="00D0559F"/>
    <w:rsid w:val="00D077E9"/>
    <w:rsid w:val="00D12E02"/>
    <w:rsid w:val="00D42CB7"/>
    <w:rsid w:val="00D44D8E"/>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333D8"/>
  <w15:docId w15:val="{ED50553D-280C-4BE7-93E5-1BC50FCA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lang w:val="en-GB"/>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CE3ADA"/>
    <w:rPr>
      <w:b w:val="0"/>
      <w:color w:val="04143A" w:themeColor="text2" w:themeShade="8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CE3ADA"/>
    <w:rPr>
      <w:rFonts w:eastAsiaTheme="minorEastAsia"/>
      <w:color w:val="04143A" w:themeColor="text2" w:themeShade="80"/>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customStyle="1" w:styleId="hx">
    <w:name w:val="hx"/>
    <w:basedOn w:val="Normal"/>
    <w:rsid w:val="00D12E02"/>
    <w:pPr>
      <w:spacing w:before="100" w:beforeAutospacing="1" w:after="100" w:afterAutospacing="1" w:line="240" w:lineRule="auto"/>
    </w:pPr>
    <w:rPr>
      <w:rFonts w:ascii="Times New Roman" w:eastAsia="Times New Roman" w:hAnsi="Times New Roman" w:cs="Times New Roman"/>
      <w:b w:val="0"/>
      <w:color w:val="auto"/>
      <w:sz w:val="24"/>
      <w:szCs w:val="24"/>
      <w:lang w:eastAsia="en-GB"/>
    </w:rPr>
  </w:style>
  <w:style w:type="character" w:styleId="Hyperlink">
    <w:name w:val="Hyperlink"/>
    <w:basedOn w:val="DefaultParagraphFont"/>
    <w:uiPriority w:val="99"/>
    <w:semiHidden/>
    <w:unhideWhenUsed/>
    <w:rsid w:val="00D12E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59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ckoverflow.com/questions/767999/random-number-generator-only-generating-one-random-number"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A\AppData\Local\Microsoft\Office\16.0\DTS\en-US%7bC83E55BB-9920-48AC-BCF9-453E7BA16968%7d\%7bB0C4FD49-15E2-4BDF-878C-A6E5E9D0E155%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54DC1FB8BFF4C2183D735E2C793DBD1"/>
        <w:category>
          <w:name w:val="General"/>
          <w:gallery w:val="placeholder"/>
        </w:category>
        <w:types>
          <w:type w:val="bbPlcHdr"/>
        </w:types>
        <w:behaviors>
          <w:behavior w:val="content"/>
        </w:behaviors>
        <w:guid w:val="{027E78BE-B66D-4E94-9DCE-3E9888F2A2DA}"/>
      </w:docPartPr>
      <w:docPartBody>
        <w:p w:rsidR="00835002" w:rsidRDefault="00104B27">
          <w:pPr>
            <w:pStyle w:val="354DC1FB8BFF4C2183D735E2C793DBD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January 11</w:t>
          </w:r>
          <w:r w:rsidRPr="00D86945">
            <w:rPr>
              <w:rStyle w:val="SubtitleChar"/>
              <w:b/>
            </w:rPr>
            <w:fldChar w:fldCharType="end"/>
          </w:r>
        </w:p>
      </w:docPartBody>
    </w:docPart>
    <w:docPart>
      <w:docPartPr>
        <w:name w:val="CEDCDF01D3804CBFBA0C9C30D6C788F4"/>
        <w:category>
          <w:name w:val="General"/>
          <w:gallery w:val="placeholder"/>
        </w:category>
        <w:types>
          <w:type w:val="bbPlcHdr"/>
        </w:types>
        <w:behaviors>
          <w:behavior w:val="content"/>
        </w:behaviors>
        <w:guid w:val="{C01579E3-FF3E-4077-AC4E-004537C5F772}"/>
      </w:docPartPr>
      <w:docPartBody>
        <w:p w:rsidR="00835002" w:rsidRDefault="00104B27">
          <w:pPr>
            <w:pStyle w:val="CEDCDF01D3804CBFBA0C9C30D6C788F4"/>
          </w:pPr>
          <w:r>
            <w:t>COMPANY NAME</w:t>
          </w:r>
        </w:p>
      </w:docPartBody>
    </w:docPart>
    <w:docPart>
      <w:docPartPr>
        <w:name w:val="86E4AD75FC86480B870B940037BC626C"/>
        <w:category>
          <w:name w:val="General"/>
          <w:gallery w:val="placeholder"/>
        </w:category>
        <w:types>
          <w:type w:val="bbPlcHdr"/>
        </w:types>
        <w:behaviors>
          <w:behavior w:val="content"/>
        </w:behaviors>
        <w:guid w:val="{F6278238-E159-47B7-962F-02F17311FCF8}"/>
      </w:docPartPr>
      <w:docPartBody>
        <w:p w:rsidR="00835002" w:rsidRDefault="00104B27">
          <w:pPr>
            <w:pStyle w:val="86E4AD75FC86480B870B940037BC626C"/>
          </w:pPr>
          <w:r>
            <w:t>Your Name</w:t>
          </w:r>
        </w:p>
      </w:docPartBody>
    </w:docPart>
    <w:docPart>
      <w:docPartPr>
        <w:name w:val="D0C4040C31CC41E290ECE531451B04D4"/>
        <w:category>
          <w:name w:val="General"/>
          <w:gallery w:val="placeholder"/>
        </w:category>
        <w:types>
          <w:type w:val="bbPlcHdr"/>
        </w:types>
        <w:behaviors>
          <w:behavior w:val="content"/>
        </w:behaviors>
        <w:guid w:val="{D48F0AAC-6C2D-401D-AD7B-E868B82F88D1}"/>
      </w:docPartPr>
      <w:docPartBody>
        <w:p w:rsidR="00835002" w:rsidRDefault="00104B27">
          <w:pPr>
            <w:pStyle w:val="D0C4040C31CC41E290ECE531451B04D4"/>
          </w:pPr>
          <w:r w:rsidRPr="00DF027C">
            <w:t>Subtitle Text Here</w:t>
          </w:r>
        </w:p>
      </w:docPartBody>
    </w:docPart>
    <w:docPart>
      <w:docPartPr>
        <w:name w:val="2A81B367157149EA987BD39D18DF549C"/>
        <w:category>
          <w:name w:val="General"/>
          <w:gallery w:val="placeholder"/>
        </w:category>
        <w:types>
          <w:type w:val="bbPlcHdr"/>
        </w:types>
        <w:behaviors>
          <w:behavior w:val="content"/>
        </w:behaviors>
        <w:guid w:val="{AC89899A-2F7D-4B90-9638-6FCE4F846BD7}"/>
      </w:docPartPr>
      <w:docPartBody>
        <w:p w:rsidR="00835002" w:rsidRDefault="00104B27">
          <w:pPr>
            <w:pStyle w:val="2A81B367157149EA987BD39D18DF549C"/>
          </w:pPr>
          <w:r w:rsidRPr="00DF027C">
            <w:t>To get started right away, just tap any placeholder text (such as this) and start typing to replace it with your own.</w:t>
          </w:r>
        </w:p>
      </w:docPartBody>
    </w:docPart>
    <w:docPart>
      <w:docPartPr>
        <w:name w:val="9D846D7D2D05405E9A8538F1E86CBFCA"/>
        <w:category>
          <w:name w:val="General"/>
          <w:gallery w:val="placeholder"/>
        </w:category>
        <w:types>
          <w:type w:val="bbPlcHdr"/>
        </w:types>
        <w:behaviors>
          <w:behavior w:val="content"/>
        </w:behaviors>
        <w:guid w:val="{3E8D978F-D778-465C-B734-49E885EEE0C7}"/>
      </w:docPartPr>
      <w:docPartBody>
        <w:p w:rsidR="00835002" w:rsidRDefault="00104B27">
          <w:pPr>
            <w:pStyle w:val="9D846D7D2D05405E9A8538F1E86CBFCA"/>
          </w:pPr>
          <w:r w:rsidRPr="00DF027C">
            <w:t xml:space="preserve">Want to insert a picture from your files or add a shape, text box, or table? You got it! On the Insert tab of the ribbon, just tap the option you need. </w:t>
          </w:r>
        </w:p>
      </w:docPartBody>
    </w:docPart>
    <w:docPart>
      <w:docPartPr>
        <w:name w:val="999A7C20F5184FE2A7A8B53625BD4ED3"/>
        <w:category>
          <w:name w:val="General"/>
          <w:gallery w:val="placeholder"/>
        </w:category>
        <w:types>
          <w:type w:val="bbPlcHdr"/>
        </w:types>
        <w:behaviors>
          <w:behavior w:val="content"/>
        </w:behaviors>
        <w:guid w:val="{8202FB40-A5D5-4DA6-80A2-156D258FED41}"/>
      </w:docPartPr>
      <w:docPartBody>
        <w:p w:rsidR="00835002" w:rsidRDefault="00104B27">
          <w:pPr>
            <w:pStyle w:val="999A7C20F5184FE2A7A8B53625BD4ED3"/>
          </w:pPr>
          <w:r w:rsidRPr="00DF027C">
            <w:t>To get started right away, just tap any placeholder text (such as this) and start typing to replace it with your own.</w:t>
          </w:r>
        </w:p>
      </w:docPartBody>
    </w:docPart>
    <w:docPart>
      <w:docPartPr>
        <w:name w:val="4D2EEE3349E54E83AF182AC022E89F8A"/>
        <w:category>
          <w:name w:val="General"/>
          <w:gallery w:val="placeholder"/>
        </w:category>
        <w:types>
          <w:type w:val="bbPlcHdr"/>
        </w:types>
        <w:behaviors>
          <w:behavior w:val="content"/>
        </w:behaviors>
        <w:guid w:val="{2B500BA5-D8D0-47F8-B2FC-069AC038D91C}"/>
      </w:docPartPr>
      <w:docPartBody>
        <w:p w:rsidR="00835002" w:rsidRDefault="00104B27">
          <w:pPr>
            <w:pStyle w:val="4D2EEE3349E54E83AF182AC022E89F8A"/>
          </w:pPr>
          <w:r w:rsidRPr="00DF027C">
            <w:t xml:space="preserve">Want to insert a picture from your files or add a shape, text box, or table? You got it! On the Insert tab of the ribbon, just tap the option you need.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63"/>
    <w:rsid w:val="00104B27"/>
    <w:rsid w:val="004A6A63"/>
    <w:rsid w:val="00835002"/>
    <w:rsid w:val="00993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354DC1FB8BFF4C2183D735E2C793DBD1">
    <w:name w:val="354DC1FB8BFF4C2183D735E2C793DBD1"/>
  </w:style>
  <w:style w:type="paragraph" w:customStyle="1" w:styleId="CEDCDF01D3804CBFBA0C9C30D6C788F4">
    <w:name w:val="CEDCDF01D3804CBFBA0C9C30D6C788F4"/>
  </w:style>
  <w:style w:type="paragraph" w:customStyle="1" w:styleId="86E4AD75FC86480B870B940037BC626C">
    <w:name w:val="86E4AD75FC86480B870B940037BC626C"/>
  </w:style>
  <w:style w:type="paragraph" w:customStyle="1" w:styleId="D0C4040C31CC41E290ECE531451B04D4">
    <w:name w:val="D0C4040C31CC41E290ECE531451B04D4"/>
  </w:style>
  <w:style w:type="paragraph" w:customStyle="1" w:styleId="2A81B367157149EA987BD39D18DF549C">
    <w:name w:val="2A81B367157149EA987BD39D18DF549C"/>
  </w:style>
  <w:style w:type="paragraph" w:customStyle="1" w:styleId="9D846D7D2D05405E9A8538F1E86CBFCA">
    <w:name w:val="9D846D7D2D05405E9A8538F1E86CBFCA"/>
  </w:style>
  <w:style w:type="paragraph" w:customStyle="1" w:styleId="999A7C20F5184FE2A7A8B53625BD4ED3">
    <w:name w:val="999A7C20F5184FE2A7A8B53625BD4ED3"/>
  </w:style>
  <w:style w:type="paragraph" w:customStyle="1" w:styleId="4D2EEE3349E54E83AF182AC022E89F8A">
    <w:name w:val="4D2EEE3349E54E83AF182AC022E89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01E49-F770-4E8D-9C49-4F98FB02E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{B0C4FD49-15E2-4BDF-878C-A6E5E9D0E155}tf16392850_win32</Template>
  <TotalTime>36</TotalTime>
  <Pages>4</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Joana Boiso-Ayan</dc:creator>
  <cp:keywords/>
  <cp:lastModifiedBy>Joana Boiso-Ayan</cp:lastModifiedBy>
  <cp:revision>2</cp:revision>
  <cp:lastPrinted>2006-08-01T17:47:00Z</cp:lastPrinted>
  <dcterms:created xsi:type="dcterms:W3CDTF">2021-01-11T00:21:00Z</dcterms:created>
  <dcterms:modified xsi:type="dcterms:W3CDTF">2021-01-11T01:01:00Z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MSIP_Label_119c747e-0609-44bc-a84a-379ba7e92455_Enabled">
    <vt:lpwstr>true</vt:lpwstr>
  </property>
  <property fmtid="{D5CDD505-2E9C-101B-9397-08002B2CF9AE}" pid="4" name="MSIP_Label_119c747e-0609-44bc-a84a-379ba7e92455_SetDate">
    <vt:lpwstr>2021-01-11T00:21:44Z</vt:lpwstr>
  </property>
  <property fmtid="{D5CDD505-2E9C-101B-9397-08002B2CF9AE}" pid="5" name="MSIP_Label_119c747e-0609-44bc-a84a-379ba7e92455_Method">
    <vt:lpwstr>Standard</vt:lpwstr>
  </property>
  <property fmtid="{D5CDD505-2E9C-101B-9397-08002B2CF9AE}" pid="6" name="MSIP_Label_119c747e-0609-44bc-a84a-379ba7e92455_Name">
    <vt:lpwstr>Confidential</vt:lpwstr>
  </property>
  <property fmtid="{D5CDD505-2E9C-101B-9397-08002B2CF9AE}" pid="7" name="MSIP_Label_119c747e-0609-44bc-a84a-379ba7e92455_SiteId">
    <vt:lpwstr>c62bca44-70cb-457b-a355-deaa5cb7e689</vt:lpwstr>
  </property>
  <property fmtid="{D5CDD505-2E9C-101B-9397-08002B2CF9AE}" pid="8" name="MSIP_Label_119c747e-0609-44bc-a84a-379ba7e92455_ActionId">
    <vt:lpwstr>8e36d0f4-0838-455d-a56e-477338825edf</vt:lpwstr>
  </property>
  <property fmtid="{D5CDD505-2E9C-101B-9397-08002B2CF9AE}" pid="9" name="MSIP_Label_119c747e-0609-44bc-a84a-379ba7e92455_ContentBits">
    <vt:lpwstr>0</vt:lpwstr>
  </property>
</Properties>
</file>